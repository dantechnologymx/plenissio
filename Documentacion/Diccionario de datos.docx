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A240" w14:textId="77777777" w:rsidR="00831721" w:rsidRDefault="00831721" w:rsidP="00831721">
      <w:pPr>
        <w:spacing w:before="120" w:after="0"/>
      </w:pPr>
      <w:r w:rsidRPr="0041428F">
        <w:rPr>
          <w:noProof/>
          <w:lang w:bidi="es-MX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0162CF42" wp14:editId="46B5DAC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upo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DEA44" id="Grupo 19" o:spid="_x0000_s1026" alt="&quot;&quot;" style="position:absolute;margin-left:-36pt;margin-top:-36pt;width:649.45pt;height:238.3pt;z-index:-251658240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vB8AcAADg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1CA19F05" w14:textId="77777777" w:rsidTr="00A6783B">
        <w:trPr>
          <w:trHeight w:val="270"/>
          <w:jc w:val="center"/>
        </w:trPr>
        <w:tc>
          <w:tcPr>
            <w:tcW w:w="10800" w:type="dxa"/>
          </w:tcPr>
          <w:p w14:paraId="18374D6A" w14:textId="77777777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es-MX"/>
              </w:rPr>
              <mc:AlternateContent>
                <mc:Choice Requires="wps">
                  <w:drawing>
                    <wp:inline distT="0" distB="0" distL="0" distR="0" wp14:anchorId="4997399F" wp14:editId="62A73F05">
                      <wp:extent cx="5452110" cy="407670"/>
                      <wp:effectExtent l="19050" t="19050" r="15240" b="26035"/>
                      <wp:docPr id="18" name="Rectángulo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5211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arto="http://schemas.microsoft.com/office/word/2006/arto"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1D3DEECA" w14:textId="533EB4B8" w:rsidR="00A66B18" w:rsidRPr="00AA089B" w:rsidRDefault="00EB6D59" w:rsidP="00AA089B">
                                  <w:pPr>
                                    <w:pStyle w:val="Logotipo"/>
                                  </w:pPr>
                                  <w:r>
                                    <w:rPr>
                                      <w:lang w:bidi="es-MX"/>
                                    </w:rPr>
                                    <w:t>DICCIONARIO DE DATOS(DIF)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97399F" id="Rectángulo 18" o:spid="_x0000_s1026" style="width:429.3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1D3DEECA" w14:textId="533EB4B8" w:rsidR="00A66B18" w:rsidRPr="00AA089B" w:rsidRDefault="00EB6D59" w:rsidP="00AA089B">
                            <w:pPr>
                              <w:pStyle w:val="Logotipo"/>
                            </w:pPr>
                            <w:r>
                              <w:rPr>
                                <w:lang w:bidi="es-MX"/>
                              </w:rPr>
                              <w:t>DICCIONARIO DE DATOS(DIF)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3B57B01D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7F5E4F8A" w14:textId="3BA5DBE7" w:rsidR="00A66B18" w:rsidRPr="00A66B18" w:rsidRDefault="00EB6D59" w:rsidP="00A66B18">
            <w:pPr>
              <w:pStyle w:val="Informacindecontacto"/>
            </w:pPr>
            <w:r>
              <w:t>SIDIF</w:t>
            </w:r>
          </w:p>
          <w:p w14:paraId="601E6155" w14:textId="7C02C44B" w:rsidR="003E24DF" w:rsidRDefault="00EB6D59" w:rsidP="00A66B18">
            <w:pPr>
              <w:pStyle w:val="Informacindecontacto"/>
            </w:pPr>
            <w:r>
              <w:t>Yoremy Isabel Amores Salgado</w:t>
            </w:r>
          </w:p>
          <w:p w14:paraId="17F682D3" w14:textId="13BD3324" w:rsidR="00EB6D59" w:rsidRPr="0041428F" w:rsidRDefault="00EB6D59" w:rsidP="00A66B18">
            <w:pPr>
              <w:pStyle w:val="Informacindecontacto"/>
            </w:pPr>
            <w:r>
              <w:t>Gabriela Carrión de la Cruz</w:t>
            </w:r>
          </w:p>
          <w:p w14:paraId="22F8BC2C" w14:textId="7114357B" w:rsidR="003E24DF" w:rsidRPr="00EB6D59" w:rsidRDefault="003E24DF" w:rsidP="00EB6D59">
            <w:pPr>
              <w:pStyle w:val="Informacindecontacto"/>
              <w:ind w:left="0"/>
            </w:pPr>
          </w:p>
        </w:tc>
      </w:tr>
    </w:tbl>
    <w:p w14:paraId="2E0C10FE" w14:textId="77777777" w:rsidR="00A66B18" w:rsidRDefault="00A66B18"/>
    <w:p w14:paraId="1FF4AC8D" w14:textId="1EB5D914" w:rsidR="00A66B18" w:rsidRPr="00A66B18" w:rsidRDefault="00A66B18" w:rsidP="00A66B18">
      <w:pPr>
        <w:pStyle w:val="Destinatario"/>
      </w:pPr>
    </w:p>
    <w:p w14:paraId="1FDD21B5" w14:textId="4D1F14B1" w:rsidR="00A66B18" w:rsidRDefault="00EB6D59" w:rsidP="00EB6D59">
      <w:pPr>
        <w:pStyle w:val="Firma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C520DF4" wp14:editId="483827B8">
            <wp:extent cx="4876800" cy="4876800"/>
            <wp:effectExtent l="0" t="0" r="0" b="114300"/>
            <wp:docPr id="843935017" name="Imagen 843935017" descr="Diccionario - Iconos gratis de edu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ccionario - Iconos gratis de educació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</pic:spPr>
                </pic:pic>
              </a:graphicData>
            </a:graphic>
          </wp:inline>
        </w:drawing>
      </w:r>
    </w:p>
    <w:p w14:paraId="3B63AF4F" w14:textId="77777777" w:rsidR="007C783C" w:rsidRDefault="007C783C">
      <w:pPr>
        <w:spacing w:before="0" w:after="0"/>
        <w:ind w:left="0" w:right="0"/>
        <w:rPr>
          <w:color w:val="000000" w:themeColor="text1"/>
        </w:rPr>
      </w:pPr>
    </w:p>
    <w:p w14:paraId="67C21607" w14:textId="77777777" w:rsidR="007C783C" w:rsidRDefault="007C783C">
      <w:pPr>
        <w:spacing w:before="0" w:after="0"/>
        <w:ind w:left="0" w:right="0"/>
        <w:rPr>
          <w:color w:val="000000" w:themeColor="text1"/>
        </w:rPr>
      </w:pPr>
    </w:p>
    <w:p w14:paraId="2CE73E83" w14:textId="77777777" w:rsidR="007C783C" w:rsidRDefault="007C783C">
      <w:pPr>
        <w:spacing w:before="0" w:after="0"/>
        <w:ind w:left="0" w:right="0"/>
        <w:rPr>
          <w:color w:val="000000" w:themeColor="text1"/>
        </w:rPr>
      </w:pPr>
    </w:p>
    <w:p w14:paraId="04FA6534" w14:textId="77777777" w:rsidR="007C783C" w:rsidRDefault="007C783C">
      <w:pPr>
        <w:spacing w:before="0" w:after="0"/>
        <w:ind w:left="0" w:right="0"/>
        <w:rPr>
          <w:color w:val="000000" w:themeColor="text1"/>
        </w:rPr>
      </w:pPr>
    </w:p>
    <w:p w14:paraId="1F285B44" w14:textId="77777777" w:rsidR="007C783C" w:rsidRDefault="007C783C">
      <w:pPr>
        <w:spacing w:before="0" w:after="0"/>
        <w:ind w:left="0" w:right="0"/>
        <w:rPr>
          <w:color w:val="000000" w:themeColor="text1"/>
        </w:rPr>
      </w:pPr>
    </w:p>
    <w:p w14:paraId="039309EA" w14:textId="77777777" w:rsidR="007C783C" w:rsidRDefault="007C783C">
      <w:pPr>
        <w:spacing w:before="0" w:after="0"/>
        <w:ind w:left="0" w:right="0"/>
        <w:rPr>
          <w:color w:val="000000" w:themeColor="text1"/>
        </w:rPr>
      </w:pPr>
    </w:p>
    <w:p w14:paraId="313FE35B" w14:textId="77777777" w:rsidR="007C783C" w:rsidRDefault="007C783C">
      <w:pPr>
        <w:spacing w:before="0" w:after="0"/>
        <w:ind w:left="0" w:right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E58D2F9" w14:textId="459D4711" w:rsidR="007C783C" w:rsidRPr="007C783C" w:rsidRDefault="007C783C">
      <w:pPr>
        <w:spacing w:before="0" w:after="0"/>
        <w:ind w:left="0" w:right="0"/>
        <w:rPr>
          <w:b/>
          <w:bCs/>
          <w:color w:val="000000" w:themeColor="text1"/>
        </w:rPr>
      </w:pPr>
      <w:r w:rsidRPr="007C783C">
        <w:rPr>
          <w:b/>
          <w:bCs/>
          <w:color w:val="000000" w:themeColor="text1"/>
        </w:rPr>
        <w:lastRenderedPageBreak/>
        <w:t>ÁREA</w:t>
      </w:r>
      <w:r>
        <w:rPr>
          <w:b/>
          <w:bCs/>
          <w:color w:val="000000" w:themeColor="text1"/>
        </w:rPr>
        <w:t>S (tc_areas</w:t>
      </w:r>
      <w:r w:rsidR="009C173D">
        <w:rPr>
          <w:b/>
          <w:bCs/>
          <w:color w:val="000000" w:themeColor="text1"/>
        </w:rPr>
        <w:t>_</w:t>
      </w:r>
      <w:r>
        <w:rPr>
          <w:b/>
          <w:bCs/>
          <w:color w:val="000000" w:themeColor="text1"/>
        </w:rPr>
        <w:t>dif)</w:t>
      </w:r>
    </w:p>
    <w:p w14:paraId="6B70BFF4" w14:textId="77777777" w:rsidR="007C783C" w:rsidRDefault="007C783C">
      <w:pPr>
        <w:spacing w:before="0" w:after="0"/>
        <w:ind w:left="0" w:right="0"/>
        <w:rPr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C783C" w14:paraId="52BA7CE8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1DF2017" w14:textId="77777777" w:rsidR="007C783C" w:rsidRDefault="007C783C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614" w:type="dxa"/>
          </w:tcPr>
          <w:p w14:paraId="17DF0573" w14:textId="77777777" w:rsidR="007C783C" w:rsidRDefault="007C783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61E0C040" w14:textId="77777777" w:rsidR="007C783C" w:rsidRDefault="007C783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063C4F4A" w14:textId="77777777" w:rsidR="007C783C" w:rsidRDefault="007C783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7C783C" w14:paraId="463401BD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756C4DE" w14:textId="5C1ACA8B" w:rsidR="007C783C" w:rsidRDefault="007939EF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 </w:t>
            </w:r>
            <w:r>
              <w:rPr>
                <w:b/>
                <w:bCs/>
                <w:color w:val="000000" w:themeColor="text1"/>
              </w:rPr>
              <w:t>(</w:t>
            </w:r>
            <w:r w:rsidR="00121E8D">
              <w:rPr>
                <w:color w:val="000000" w:themeColor="text1"/>
              </w:rPr>
              <w:t>PRIMARY)</w:t>
            </w:r>
          </w:p>
        </w:tc>
        <w:tc>
          <w:tcPr>
            <w:tcW w:w="2614" w:type="dxa"/>
          </w:tcPr>
          <w:p w14:paraId="36CB6AC4" w14:textId="77777777" w:rsidR="007C783C" w:rsidRDefault="007C783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34CBAD2E" w14:textId="77777777" w:rsidR="007C783C" w:rsidRDefault="007C783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04BF9E99" w14:textId="158900E5" w:rsidR="007C783C" w:rsidRDefault="001651F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área</w:t>
            </w:r>
          </w:p>
        </w:tc>
      </w:tr>
      <w:tr w:rsidR="007C783C" w14:paraId="178AF389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433854D" w14:textId="77777777" w:rsidR="007C783C" w:rsidRDefault="007C783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614" w:type="dxa"/>
          </w:tcPr>
          <w:p w14:paraId="578DCC6A" w14:textId="77777777" w:rsidR="007C783C" w:rsidRDefault="007C783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75E7D87E" w14:textId="77777777" w:rsidR="007C783C" w:rsidRDefault="007C783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2614" w:type="dxa"/>
          </w:tcPr>
          <w:p w14:paraId="5A695FBE" w14:textId="1265F31E" w:rsidR="007C783C" w:rsidRDefault="001651F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del área</w:t>
            </w:r>
          </w:p>
        </w:tc>
      </w:tr>
      <w:tr w:rsidR="007C783C" w14:paraId="1557BDA1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8AD9DBE" w14:textId="77777777" w:rsidR="007C783C" w:rsidRDefault="007C783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Descripcion</w:t>
            </w:r>
          </w:p>
        </w:tc>
        <w:tc>
          <w:tcPr>
            <w:tcW w:w="2614" w:type="dxa"/>
          </w:tcPr>
          <w:p w14:paraId="47896D19" w14:textId="77777777" w:rsidR="007C783C" w:rsidRDefault="007C783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7E2B2135" w14:textId="1C44A99B" w:rsidR="007C783C" w:rsidRDefault="00F4497F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</w:t>
            </w:r>
          </w:p>
        </w:tc>
        <w:tc>
          <w:tcPr>
            <w:tcW w:w="2614" w:type="dxa"/>
          </w:tcPr>
          <w:p w14:paraId="57A5F93F" w14:textId="571410BD" w:rsidR="007C783C" w:rsidRDefault="001651F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Descripción </w:t>
            </w:r>
            <w:r w:rsidR="002D201F">
              <w:rPr>
                <w:color w:val="000000" w:themeColor="text1"/>
              </w:rPr>
              <w:t>del área</w:t>
            </w:r>
          </w:p>
        </w:tc>
      </w:tr>
    </w:tbl>
    <w:p w14:paraId="6C1290F2" w14:textId="77777777" w:rsidR="007C783C" w:rsidRDefault="007C783C">
      <w:pPr>
        <w:spacing w:before="0" w:after="0"/>
        <w:ind w:left="0" w:right="0"/>
        <w:rPr>
          <w:color w:val="000000" w:themeColor="text1"/>
        </w:rPr>
      </w:pPr>
    </w:p>
    <w:p w14:paraId="04D72B4B" w14:textId="43D44389" w:rsidR="007C783C" w:rsidRDefault="007C783C">
      <w:pPr>
        <w:spacing w:before="0" w:after="0"/>
        <w:ind w:left="0" w:right="0"/>
        <w:rPr>
          <w:b/>
          <w:bCs/>
          <w:color w:val="000000" w:themeColor="text1"/>
        </w:rPr>
      </w:pPr>
      <w:r w:rsidRPr="007C783C">
        <w:rPr>
          <w:b/>
          <w:bCs/>
          <w:color w:val="000000" w:themeColor="text1"/>
        </w:rPr>
        <w:t>ASENTAMIENTOS</w:t>
      </w:r>
      <w:r>
        <w:rPr>
          <w:b/>
          <w:bCs/>
          <w:color w:val="000000" w:themeColor="text1"/>
        </w:rPr>
        <w:t xml:space="preserve"> (tc_asentamientos)</w:t>
      </w:r>
    </w:p>
    <w:p w14:paraId="3DD13661" w14:textId="77777777" w:rsidR="007C783C" w:rsidRDefault="007C783C">
      <w:pPr>
        <w:spacing w:before="0" w:after="0"/>
        <w:ind w:left="0" w:right="0"/>
        <w:rPr>
          <w:b/>
          <w:bCs/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C783C" w14:paraId="3DDD53A1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01E0602" w14:textId="77777777" w:rsidR="007C783C" w:rsidRDefault="007C783C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614" w:type="dxa"/>
          </w:tcPr>
          <w:p w14:paraId="3AD92E94" w14:textId="77777777" w:rsidR="007C783C" w:rsidRDefault="007C783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38DCB1EB" w14:textId="77777777" w:rsidR="007C783C" w:rsidRDefault="007C783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05A24929" w14:textId="77777777" w:rsidR="007C783C" w:rsidRDefault="007C783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7C783C" w14:paraId="73C79A01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EDE27FE" w14:textId="5228A83A" w:rsidR="007C783C" w:rsidRDefault="007939EF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(PRIMARY)</w:t>
            </w:r>
          </w:p>
        </w:tc>
        <w:tc>
          <w:tcPr>
            <w:tcW w:w="2614" w:type="dxa"/>
          </w:tcPr>
          <w:p w14:paraId="5BB139AD" w14:textId="77777777" w:rsidR="007C783C" w:rsidRDefault="007C783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38FE8C2C" w14:textId="77777777" w:rsidR="007C783C" w:rsidRDefault="007C783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18544429" w14:textId="5C6F31C1" w:rsidR="007C783C" w:rsidRDefault="008C1592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asentamiento</w:t>
            </w:r>
          </w:p>
        </w:tc>
      </w:tr>
      <w:tr w:rsidR="007C783C" w14:paraId="18743E01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B6C12A5" w14:textId="77777777" w:rsidR="007C783C" w:rsidRDefault="007C783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614" w:type="dxa"/>
          </w:tcPr>
          <w:p w14:paraId="0C142E91" w14:textId="77777777" w:rsidR="007C783C" w:rsidRDefault="007C783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7D4B365B" w14:textId="069F49FB" w:rsidR="007C783C" w:rsidRDefault="007C783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614" w:type="dxa"/>
          </w:tcPr>
          <w:p w14:paraId="49713E6A" w14:textId="3228CA31" w:rsidR="007C783C" w:rsidRDefault="008C1592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del asentamiento</w:t>
            </w:r>
          </w:p>
        </w:tc>
      </w:tr>
    </w:tbl>
    <w:p w14:paraId="3A088620" w14:textId="77777777" w:rsidR="007C783C" w:rsidRDefault="007C783C">
      <w:pPr>
        <w:spacing w:before="0" w:after="0"/>
        <w:ind w:left="0" w:right="0"/>
        <w:rPr>
          <w:b/>
          <w:bCs/>
          <w:color w:val="000000" w:themeColor="text1"/>
        </w:rPr>
      </w:pPr>
    </w:p>
    <w:p w14:paraId="7D47EE39" w14:textId="77777777" w:rsidR="007C783C" w:rsidRDefault="007C783C">
      <w:pPr>
        <w:spacing w:before="0" w:after="0"/>
        <w:ind w:left="0" w:right="0"/>
        <w:rPr>
          <w:b/>
          <w:bCs/>
          <w:color w:val="000000" w:themeColor="text1"/>
        </w:rPr>
      </w:pPr>
      <w:r w:rsidRPr="00262949">
        <w:rPr>
          <w:b/>
          <w:bCs/>
          <w:color w:val="000000" w:themeColor="text1"/>
          <w:highlight w:val="yellow"/>
        </w:rPr>
        <w:t>CÓDIGO POSTAL (tc_codigo_postal)</w:t>
      </w:r>
    </w:p>
    <w:p w14:paraId="6B44ACC4" w14:textId="77777777" w:rsidR="007C783C" w:rsidRDefault="007C783C">
      <w:pPr>
        <w:spacing w:before="0" w:after="0"/>
        <w:ind w:left="0" w:right="0"/>
        <w:rPr>
          <w:b/>
          <w:bCs/>
          <w:color w:val="000000" w:themeColor="text1"/>
        </w:rPr>
      </w:pPr>
    </w:p>
    <w:tbl>
      <w:tblPr>
        <w:tblStyle w:val="Tablaconcuadrcula4-nfasis2"/>
        <w:tblW w:w="10627" w:type="dxa"/>
        <w:tblLook w:val="04A0" w:firstRow="1" w:lastRow="0" w:firstColumn="1" w:lastColumn="0" w:noHBand="0" w:noVBand="1"/>
      </w:tblPr>
      <w:tblGrid>
        <w:gridCol w:w="3187"/>
        <w:gridCol w:w="2360"/>
        <w:gridCol w:w="1961"/>
        <w:gridCol w:w="3119"/>
      </w:tblGrid>
      <w:tr w:rsidR="00E67F6D" w14:paraId="4B19D5C5" w14:textId="77777777" w:rsidTr="005C0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4B8AFCF0" w14:textId="77777777" w:rsidR="007C783C" w:rsidRDefault="007C783C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60" w:type="dxa"/>
          </w:tcPr>
          <w:p w14:paraId="2E166352" w14:textId="77777777" w:rsidR="007C783C" w:rsidRDefault="007C783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1961" w:type="dxa"/>
          </w:tcPr>
          <w:p w14:paraId="2BED1C5A" w14:textId="77777777" w:rsidR="007C783C" w:rsidRDefault="007C783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3119" w:type="dxa"/>
          </w:tcPr>
          <w:p w14:paraId="42658130" w14:textId="77777777" w:rsidR="007C783C" w:rsidRDefault="007C783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E67F6D" w14:paraId="778394D7" w14:textId="77777777" w:rsidTr="005C0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392ABD69" w14:textId="68B69820" w:rsidR="007C783C" w:rsidRDefault="007C783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BF6986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60" w:type="dxa"/>
          </w:tcPr>
          <w:p w14:paraId="37B12CA1" w14:textId="77777777" w:rsidR="007C783C" w:rsidRDefault="007C783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961" w:type="dxa"/>
          </w:tcPr>
          <w:p w14:paraId="2309DAE8" w14:textId="77777777" w:rsidR="007C783C" w:rsidRDefault="007C783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119" w:type="dxa"/>
          </w:tcPr>
          <w:p w14:paraId="4C1FB585" w14:textId="1F06194A" w:rsidR="007C783C" w:rsidRDefault="00E67F6D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CP</w:t>
            </w:r>
          </w:p>
        </w:tc>
      </w:tr>
      <w:tr w:rsidR="005C055C" w14:paraId="20F4B4D9" w14:textId="77777777" w:rsidTr="005C0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0DF20108" w14:textId="61D077AB" w:rsidR="007C783C" w:rsidRDefault="007C783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Codigo_Postal</w:t>
            </w:r>
          </w:p>
        </w:tc>
        <w:tc>
          <w:tcPr>
            <w:tcW w:w="2360" w:type="dxa"/>
          </w:tcPr>
          <w:p w14:paraId="181E4C60" w14:textId="77777777" w:rsidR="007C783C" w:rsidRDefault="007C783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961" w:type="dxa"/>
          </w:tcPr>
          <w:p w14:paraId="5D64C8C1" w14:textId="7B5C0357" w:rsidR="007C783C" w:rsidRDefault="007C783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119" w:type="dxa"/>
          </w:tcPr>
          <w:p w14:paraId="7E7671B2" w14:textId="544A5D1A" w:rsidR="007C783C" w:rsidRDefault="000605E2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Código postal</w:t>
            </w:r>
            <w:r w:rsidR="005C055C">
              <w:rPr>
                <w:color w:val="000000" w:themeColor="text1"/>
              </w:rPr>
              <w:t xml:space="preserve"> </w:t>
            </w:r>
          </w:p>
        </w:tc>
      </w:tr>
      <w:tr w:rsidR="00E67F6D" w14:paraId="588B8CCC" w14:textId="77777777" w:rsidTr="005C0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6CAB3FC" w14:textId="047EE4E0" w:rsidR="007C783C" w:rsidRDefault="007C783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Id_Asentamiento</w:t>
            </w:r>
          </w:p>
        </w:tc>
        <w:tc>
          <w:tcPr>
            <w:tcW w:w="2360" w:type="dxa"/>
          </w:tcPr>
          <w:p w14:paraId="0967AB82" w14:textId="3F41E47C" w:rsidR="007C783C" w:rsidRDefault="007C783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961" w:type="dxa"/>
          </w:tcPr>
          <w:p w14:paraId="692B4F59" w14:textId="55DFC8CB" w:rsidR="007C783C" w:rsidRDefault="007C783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3119" w:type="dxa"/>
          </w:tcPr>
          <w:p w14:paraId="3D900138" w14:textId="4EADA8E9" w:rsidR="007C783C" w:rsidRDefault="005C055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asentamiento</w:t>
            </w:r>
          </w:p>
        </w:tc>
      </w:tr>
      <w:tr w:rsidR="007C783C" w14:paraId="0674DDF0" w14:textId="77777777" w:rsidTr="005C0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14479E02" w14:textId="7C67B918" w:rsidR="007C783C" w:rsidRDefault="007C783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Id_Tipo_Asentamiento</w:t>
            </w:r>
          </w:p>
        </w:tc>
        <w:tc>
          <w:tcPr>
            <w:tcW w:w="2360" w:type="dxa"/>
          </w:tcPr>
          <w:p w14:paraId="1A857F15" w14:textId="0B6A3A11" w:rsidR="007C783C" w:rsidRDefault="007C783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961" w:type="dxa"/>
          </w:tcPr>
          <w:p w14:paraId="0E68FFA1" w14:textId="416CC58D" w:rsidR="007C783C" w:rsidRDefault="007C783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119" w:type="dxa"/>
          </w:tcPr>
          <w:p w14:paraId="6D238366" w14:textId="0EAF4225" w:rsidR="007C783C" w:rsidRDefault="005C055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tipo de asentamiento</w:t>
            </w:r>
          </w:p>
        </w:tc>
      </w:tr>
      <w:tr w:rsidR="007C783C" w14:paraId="681342F1" w14:textId="77777777" w:rsidTr="005C0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20D3630E" w14:textId="3F5B55FB" w:rsidR="007C783C" w:rsidRDefault="007C783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Id_Estado</w:t>
            </w:r>
          </w:p>
        </w:tc>
        <w:tc>
          <w:tcPr>
            <w:tcW w:w="2360" w:type="dxa"/>
          </w:tcPr>
          <w:p w14:paraId="688BD757" w14:textId="1BC95211" w:rsidR="007C783C" w:rsidRDefault="007C783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961" w:type="dxa"/>
          </w:tcPr>
          <w:p w14:paraId="57D11AD7" w14:textId="2A4A1EEC" w:rsidR="007C783C" w:rsidRDefault="007C783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119" w:type="dxa"/>
          </w:tcPr>
          <w:p w14:paraId="0BFF9C13" w14:textId="180796DF" w:rsidR="007C783C" w:rsidRDefault="005C055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estado</w:t>
            </w:r>
          </w:p>
        </w:tc>
      </w:tr>
      <w:tr w:rsidR="007C783C" w14:paraId="66A70730" w14:textId="77777777" w:rsidTr="005C0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0B3FC13C" w14:textId="0AF62D82" w:rsidR="007C783C" w:rsidRDefault="007C783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Id_Municipio</w:t>
            </w:r>
          </w:p>
        </w:tc>
        <w:tc>
          <w:tcPr>
            <w:tcW w:w="2360" w:type="dxa"/>
          </w:tcPr>
          <w:p w14:paraId="27E4C402" w14:textId="6BCDEF42" w:rsidR="007C783C" w:rsidRDefault="007C783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961" w:type="dxa"/>
          </w:tcPr>
          <w:p w14:paraId="0E4056D3" w14:textId="71A14826" w:rsidR="007C783C" w:rsidRDefault="007C783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119" w:type="dxa"/>
          </w:tcPr>
          <w:p w14:paraId="554F84D0" w14:textId="504C4BFB" w:rsidR="007C783C" w:rsidRDefault="005C055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municipio</w:t>
            </w:r>
          </w:p>
        </w:tc>
      </w:tr>
      <w:tr w:rsidR="007C783C" w14:paraId="6DB72F62" w14:textId="77777777" w:rsidTr="005C0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717D88E2" w14:textId="5DB25976" w:rsidR="007C783C" w:rsidRDefault="007C783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Id_Tipo_Domicilio</w:t>
            </w:r>
          </w:p>
        </w:tc>
        <w:tc>
          <w:tcPr>
            <w:tcW w:w="2360" w:type="dxa"/>
          </w:tcPr>
          <w:p w14:paraId="77F94687" w14:textId="102BF73F" w:rsidR="007C783C" w:rsidRDefault="007C783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961" w:type="dxa"/>
          </w:tcPr>
          <w:p w14:paraId="31138FC5" w14:textId="3946CDE3" w:rsidR="007C783C" w:rsidRDefault="007C783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119" w:type="dxa"/>
          </w:tcPr>
          <w:p w14:paraId="567F539A" w14:textId="440FC9D1" w:rsidR="007C783C" w:rsidRDefault="005C055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tipo de domicilio</w:t>
            </w:r>
          </w:p>
        </w:tc>
      </w:tr>
      <w:tr w:rsidR="007C783C" w14:paraId="6417C2B8" w14:textId="77777777" w:rsidTr="005C0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2F1E17B" w14:textId="174B1681" w:rsidR="007C783C" w:rsidRDefault="007C783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Id_asenta_cpcons</w:t>
            </w:r>
          </w:p>
        </w:tc>
        <w:tc>
          <w:tcPr>
            <w:tcW w:w="2360" w:type="dxa"/>
          </w:tcPr>
          <w:p w14:paraId="74642178" w14:textId="2C1AA04D" w:rsidR="007C783C" w:rsidRDefault="007C783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961" w:type="dxa"/>
          </w:tcPr>
          <w:p w14:paraId="4064E71D" w14:textId="2122BB96" w:rsidR="007C783C" w:rsidRDefault="007C783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119" w:type="dxa"/>
          </w:tcPr>
          <w:p w14:paraId="7A031A60" w14:textId="33E69E67" w:rsidR="007C783C" w:rsidRDefault="007C783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61A13239" w14:textId="77777777" w:rsidR="007C783C" w:rsidRDefault="007C783C">
      <w:pPr>
        <w:spacing w:before="0" w:after="0"/>
        <w:ind w:left="0" w:right="0"/>
        <w:rPr>
          <w:b/>
          <w:bCs/>
          <w:color w:val="000000" w:themeColor="text1"/>
        </w:rPr>
      </w:pPr>
    </w:p>
    <w:p w14:paraId="19304064" w14:textId="3157A764" w:rsidR="007C783C" w:rsidRDefault="007C783C">
      <w:pPr>
        <w:spacing w:before="0" w:after="0"/>
        <w:ind w:left="0" w:right="0"/>
        <w:rPr>
          <w:b/>
          <w:bCs/>
          <w:color w:val="000000" w:themeColor="text1"/>
        </w:rPr>
      </w:pPr>
    </w:p>
    <w:p w14:paraId="1EF54A94" w14:textId="195706D5" w:rsidR="007C783C" w:rsidRDefault="007C783C">
      <w:pPr>
        <w:spacing w:before="0" w:after="0"/>
        <w:ind w:left="0" w:righ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DOCUMENTACIÓN (tc_documentacion)</w:t>
      </w:r>
    </w:p>
    <w:p w14:paraId="3CDFEDF5" w14:textId="77777777" w:rsidR="007C783C" w:rsidRDefault="007C783C">
      <w:pPr>
        <w:spacing w:before="0" w:after="0"/>
        <w:ind w:left="0" w:right="0"/>
        <w:rPr>
          <w:b/>
          <w:bCs/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1855"/>
        <w:gridCol w:w="3373"/>
      </w:tblGrid>
      <w:tr w:rsidR="007C783C" w14:paraId="2B2D5E5F" w14:textId="77777777" w:rsidTr="00D03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5B8AC2A" w14:textId="77777777" w:rsidR="007C783C" w:rsidRDefault="007C783C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614" w:type="dxa"/>
          </w:tcPr>
          <w:p w14:paraId="48B1B122" w14:textId="77777777" w:rsidR="007C783C" w:rsidRDefault="007C783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1855" w:type="dxa"/>
          </w:tcPr>
          <w:p w14:paraId="63E53227" w14:textId="77777777" w:rsidR="007C783C" w:rsidRDefault="007C783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3373" w:type="dxa"/>
          </w:tcPr>
          <w:p w14:paraId="6AC1E2F9" w14:textId="77777777" w:rsidR="007C783C" w:rsidRDefault="007C783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7C783C" w14:paraId="37170131" w14:textId="77777777" w:rsidTr="00D0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68A3C48" w14:textId="1420AA39" w:rsidR="007C783C" w:rsidRDefault="007C783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F90F1C">
              <w:rPr>
                <w:color w:val="000000" w:themeColor="text1"/>
              </w:rPr>
              <w:t xml:space="preserve"> (PRIMARY)</w:t>
            </w:r>
          </w:p>
        </w:tc>
        <w:tc>
          <w:tcPr>
            <w:tcW w:w="2614" w:type="dxa"/>
          </w:tcPr>
          <w:p w14:paraId="00373A80" w14:textId="77777777" w:rsidR="007C783C" w:rsidRDefault="007C783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855" w:type="dxa"/>
          </w:tcPr>
          <w:p w14:paraId="61CBF7A5" w14:textId="77777777" w:rsidR="007C783C" w:rsidRDefault="007C783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373" w:type="dxa"/>
          </w:tcPr>
          <w:p w14:paraId="68E86928" w14:textId="382D3494" w:rsidR="007C783C" w:rsidRDefault="00D03925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la documentación</w:t>
            </w:r>
          </w:p>
        </w:tc>
      </w:tr>
      <w:tr w:rsidR="007C783C" w14:paraId="01AA7E0F" w14:textId="77777777" w:rsidTr="00D03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8959097" w14:textId="77777777" w:rsidR="007C783C" w:rsidRDefault="007C783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614" w:type="dxa"/>
          </w:tcPr>
          <w:p w14:paraId="6CD8B7E3" w14:textId="77777777" w:rsidR="007C783C" w:rsidRDefault="007C783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855" w:type="dxa"/>
          </w:tcPr>
          <w:p w14:paraId="511360CC" w14:textId="77777777" w:rsidR="007C783C" w:rsidRDefault="007C783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3373" w:type="dxa"/>
          </w:tcPr>
          <w:p w14:paraId="6F754A26" w14:textId="6BFAE6F0" w:rsidR="007C783C" w:rsidRDefault="00D03925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del documento</w:t>
            </w:r>
          </w:p>
        </w:tc>
      </w:tr>
      <w:tr w:rsidR="007C783C" w14:paraId="2932A941" w14:textId="77777777" w:rsidTr="00D0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4B2A872" w14:textId="77777777" w:rsidR="007C783C" w:rsidRDefault="007C783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Descripcion</w:t>
            </w:r>
          </w:p>
        </w:tc>
        <w:tc>
          <w:tcPr>
            <w:tcW w:w="2614" w:type="dxa"/>
          </w:tcPr>
          <w:p w14:paraId="54F4CA39" w14:textId="77777777" w:rsidR="007C783C" w:rsidRDefault="007C783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855" w:type="dxa"/>
          </w:tcPr>
          <w:p w14:paraId="4DFECF01" w14:textId="6F4D58D1" w:rsidR="007C783C" w:rsidRDefault="00D4677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</w:t>
            </w:r>
          </w:p>
        </w:tc>
        <w:tc>
          <w:tcPr>
            <w:tcW w:w="3373" w:type="dxa"/>
          </w:tcPr>
          <w:p w14:paraId="43582FE8" w14:textId="798BCD20" w:rsidR="007C783C" w:rsidRDefault="003E4FCE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  <w:r w:rsidR="00376A0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del documento </w:t>
            </w:r>
          </w:p>
        </w:tc>
      </w:tr>
    </w:tbl>
    <w:p w14:paraId="3368ACFA" w14:textId="77777777" w:rsidR="00D4677B" w:rsidRDefault="00D4677B">
      <w:pPr>
        <w:spacing w:before="0" w:after="0"/>
        <w:ind w:left="0" w:right="0"/>
        <w:rPr>
          <w:b/>
          <w:bCs/>
          <w:color w:val="000000" w:themeColor="text1"/>
        </w:rPr>
      </w:pPr>
    </w:p>
    <w:p w14:paraId="05EE545B" w14:textId="77777777" w:rsidR="00D4677B" w:rsidRDefault="00D4677B">
      <w:pPr>
        <w:spacing w:before="0" w:after="0"/>
        <w:ind w:left="0" w:right="0"/>
        <w:rPr>
          <w:b/>
          <w:bCs/>
          <w:color w:val="000000" w:themeColor="text1"/>
        </w:rPr>
      </w:pPr>
      <w:r w:rsidRPr="003D6E34">
        <w:rPr>
          <w:b/>
          <w:bCs/>
          <w:color w:val="000000" w:themeColor="text1"/>
          <w:highlight w:val="yellow"/>
        </w:rPr>
        <w:t>ESCOLARIDAD (tc_escolaridad)</w:t>
      </w:r>
    </w:p>
    <w:p w14:paraId="2427909E" w14:textId="77777777" w:rsidR="00D4677B" w:rsidRDefault="00D4677B">
      <w:pPr>
        <w:spacing w:before="0" w:after="0"/>
        <w:ind w:left="0" w:right="0"/>
        <w:rPr>
          <w:b/>
          <w:bCs/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4677B" w14:paraId="261CA973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CE3BBD1" w14:textId="77777777" w:rsidR="00D4677B" w:rsidRDefault="00D4677B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614" w:type="dxa"/>
          </w:tcPr>
          <w:p w14:paraId="67A9002A" w14:textId="77777777" w:rsidR="00D4677B" w:rsidRDefault="00D4677B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597830C9" w14:textId="77777777" w:rsidR="00D4677B" w:rsidRDefault="00D4677B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72F46D94" w14:textId="77777777" w:rsidR="00D4677B" w:rsidRDefault="00D4677B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D4677B" w14:paraId="15EC26D5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49D5CCC" w14:textId="77777777" w:rsidR="00D4677B" w:rsidRDefault="00D4677B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</w:p>
        </w:tc>
        <w:tc>
          <w:tcPr>
            <w:tcW w:w="2614" w:type="dxa"/>
          </w:tcPr>
          <w:p w14:paraId="13FDC48C" w14:textId="77777777" w:rsidR="00D4677B" w:rsidRDefault="00D4677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0969D873" w14:textId="77777777" w:rsidR="00D4677B" w:rsidRDefault="00D4677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3CA15FFC" w14:textId="74B06AB7" w:rsidR="00D4677B" w:rsidRDefault="003D6E3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la escolaridad</w:t>
            </w:r>
          </w:p>
        </w:tc>
      </w:tr>
      <w:tr w:rsidR="00D4677B" w14:paraId="09631E9D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F9A7C84" w14:textId="77777777" w:rsidR="00D4677B" w:rsidRDefault="00D4677B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614" w:type="dxa"/>
          </w:tcPr>
          <w:p w14:paraId="04A7A435" w14:textId="77777777" w:rsidR="00D4677B" w:rsidRDefault="00D4677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2E5326F9" w14:textId="7A78E20E" w:rsidR="00D4677B" w:rsidRDefault="00D4677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2614" w:type="dxa"/>
          </w:tcPr>
          <w:p w14:paraId="470AEE41" w14:textId="1FDC4C73" w:rsidR="00D4677B" w:rsidRDefault="003D6E3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</w:t>
            </w:r>
            <w:r w:rsidR="003D75F8">
              <w:rPr>
                <w:color w:val="000000" w:themeColor="text1"/>
              </w:rPr>
              <w:t xml:space="preserve"> la</w:t>
            </w:r>
            <w:r w:rsidR="005C171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escolaridad</w:t>
            </w:r>
          </w:p>
        </w:tc>
      </w:tr>
      <w:tr w:rsidR="00D4677B" w14:paraId="284272F9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A9A2F33" w14:textId="752C0E10" w:rsidR="00D4677B" w:rsidRDefault="00D4677B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Id_ESC_INEGI</w:t>
            </w:r>
          </w:p>
        </w:tc>
        <w:tc>
          <w:tcPr>
            <w:tcW w:w="2614" w:type="dxa"/>
          </w:tcPr>
          <w:p w14:paraId="481179EA" w14:textId="77777777" w:rsidR="00D4677B" w:rsidRDefault="00D4677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617EDD4C" w14:textId="66F03A4E" w:rsidR="00D4677B" w:rsidRDefault="00D4677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2614" w:type="dxa"/>
          </w:tcPr>
          <w:p w14:paraId="5AFC9DE6" w14:textId="77777777" w:rsidR="00D4677B" w:rsidRDefault="00D4677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61F401AC" w14:textId="77777777" w:rsidR="00D4677B" w:rsidRDefault="00D4677B">
      <w:pPr>
        <w:spacing w:before="0" w:after="0"/>
        <w:ind w:left="0" w:right="0"/>
        <w:rPr>
          <w:b/>
          <w:bCs/>
          <w:color w:val="000000" w:themeColor="text1"/>
        </w:rPr>
      </w:pPr>
    </w:p>
    <w:p w14:paraId="7FC46306" w14:textId="77777777" w:rsidR="00D4677B" w:rsidRDefault="00D4677B">
      <w:pPr>
        <w:spacing w:before="0" w:after="0"/>
        <w:ind w:left="0" w:right="0"/>
        <w:rPr>
          <w:b/>
          <w:bCs/>
          <w:color w:val="000000" w:themeColor="text1"/>
        </w:rPr>
      </w:pPr>
      <w:r w:rsidRPr="00F702FC">
        <w:rPr>
          <w:b/>
          <w:bCs/>
          <w:color w:val="000000" w:themeColor="text1"/>
          <w:highlight w:val="yellow"/>
        </w:rPr>
        <w:t>ESTADOS (tc_estados)</w:t>
      </w:r>
    </w:p>
    <w:p w14:paraId="292A9AA5" w14:textId="77777777" w:rsidR="00D4677B" w:rsidRDefault="00D4677B">
      <w:pPr>
        <w:spacing w:before="0" w:after="0"/>
        <w:ind w:left="0" w:right="0"/>
        <w:rPr>
          <w:b/>
          <w:bCs/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4677B" w14:paraId="2E20F643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27B7A77" w14:textId="77777777" w:rsidR="00D4677B" w:rsidRDefault="00D4677B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614" w:type="dxa"/>
          </w:tcPr>
          <w:p w14:paraId="36160EDB" w14:textId="77777777" w:rsidR="00D4677B" w:rsidRDefault="00D4677B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0744C96B" w14:textId="77777777" w:rsidR="00D4677B" w:rsidRDefault="00D4677B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74EFC9E3" w14:textId="77777777" w:rsidR="00D4677B" w:rsidRDefault="00D4677B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D4677B" w14:paraId="12D2AB6B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194384A" w14:textId="4925F245" w:rsidR="00D4677B" w:rsidRDefault="00D4677B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423868">
              <w:rPr>
                <w:color w:val="000000" w:themeColor="text1"/>
              </w:rPr>
              <w:t xml:space="preserve"> (PRIMARY)</w:t>
            </w:r>
          </w:p>
        </w:tc>
        <w:tc>
          <w:tcPr>
            <w:tcW w:w="2614" w:type="dxa"/>
          </w:tcPr>
          <w:p w14:paraId="6E404174" w14:textId="77777777" w:rsidR="00D4677B" w:rsidRDefault="00D4677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321BDF6D" w14:textId="77777777" w:rsidR="00D4677B" w:rsidRDefault="00D4677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72571BCE" w14:textId="1E2ABCA3" w:rsidR="00D4677B" w:rsidRDefault="00423868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estado</w:t>
            </w:r>
          </w:p>
        </w:tc>
      </w:tr>
      <w:tr w:rsidR="00D4677B" w14:paraId="71074689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706EBD5" w14:textId="77777777" w:rsidR="00D4677B" w:rsidRDefault="00D4677B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614" w:type="dxa"/>
          </w:tcPr>
          <w:p w14:paraId="1F921A8E" w14:textId="77777777" w:rsidR="00D4677B" w:rsidRDefault="00D4677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43117AB3" w14:textId="16600F02" w:rsidR="00D4677B" w:rsidRDefault="00D4677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2614" w:type="dxa"/>
          </w:tcPr>
          <w:p w14:paraId="109CF8F3" w14:textId="00204E50" w:rsidR="00D4677B" w:rsidRDefault="00F702F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del estado</w:t>
            </w:r>
          </w:p>
        </w:tc>
      </w:tr>
      <w:tr w:rsidR="00D4677B" w14:paraId="36C3A021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F29E1D1" w14:textId="6FDE36F7" w:rsidR="00D4677B" w:rsidRDefault="00D4677B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Id_ENT _INEGI</w:t>
            </w:r>
          </w:p>
        </w:tc>
        <w:tc>
          <w:tcPr>
            <w:tcW w:w="2614" w:type="dxa"/>
          </w:tcPr>
          <w:p w14:paraId="44C8E611" w14:textId="77777777" w:rsidR="00D4677B" w:rsidRDefault="00D4677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6A2EFD87" w14:textId="7C8CC0B9" w:rsidR="00D4677B" w:rsidRDefault="00D4677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614" w:type="dxa"/>
          </w:tcPr>
          <w:p w14:paraId="27C11EB4" w14:textId="77777777" w:rsidR="00D4677B" w:rsidRDefault="00D4677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7892239C" w14:textId="77777777" w:rsidR="00D4677B" w:rsidRDefault="00D4677B">
      <w:pPr>
        <w:spacing w:before="0" w:after="0"/>
        <w:ind w:left="0" w:right="0"/>
        <w:rPr>
          <w:b/>
          <w:bCs/>
          <w:color w:val="000000" w:themeColor="text1"/>
        </w:rPr>
      </w:pPr>
    </w:p>
    <w:p w14:paraId="45023193" w14:textId="77777777" w:rsidR="003D75F8" w:rsidRDefault="003D75F8">
      <w:pPr>
        <w:spacing w:before="0" w:after="0"/>
        <w:ind w:left="0" w:righ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0840A801" w14:textId="616D9BE3" w:rsidR="00D4677B" w:rsidRDefault="00D4677B">
      <w:pPr>
        <w:spacing w:before="0" w:after="0"/>
        <w:ind w:left="0" w:right="0"/>
        <w:rPr>
          <w:b/>
          <w:bCs/>
          <w:color w:val="000000" w:themeColor="text1"/>
        </w:rPr>
      </w:pPr>
      <w:r w:rsidRPr="003D75F8">
        <w:rPr>
          <w:b/>
          <w:bCs/>
          <w:color w:val="000000" w:themeColor="text1"/>
          <w:highlight w:val="yellow"/>
        </w:rPr>
        <w:lastRenderedPageBreak/>
        <w:t>ESTADO CIVIL (tc_estado_civil)</w:t>
      </w:r>
    </w:p>
    <w:p w14:paraId="7045EF0B" w14:textId="77777777" w:rsidR="00D4677B" w:rsidRDefault="00D4677B">
      <w:pPr>
        <w:spacing w:before="0" w:after="0"/>
        <w:ind w:left="0" w:right="0"/>
        <w:rPr>
          <w:b/>
          <w:bCs/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2614"/>
        <w:gridCol w:w="2614"/>
      </w:tblGrid>
      <w:tr w:rsidR="00D4677B" w14:paraId="0C2CEDA4" w14:textId="77777777" w:rsidTr="00D46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2215FC" w14:textId="77777777" w:rsidR="00D4677B" w:rsidRDefault="00D4677B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23B256D1" w14:textId="77777777" w:rsidR="00D4677B" w:rsidRDefault="00D4677B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0BB9437B" w14:textId="77777777" w:rsidR="00D4677B" w:rsidRDefault="00D4677B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5D5E77F6" w14:textId="77777777" w:rsidR="00D4677B" w:rsidRDefault="00D4677B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D4677B" w14:paraId="797F2AC6" w14:textId="77777777" w:rsidTr="00D46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A554D1" w14:textId="7C3E45E0" w:rsidR="00D4677B" w:rsidRDefault="00D4677B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376A0F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0BB39E29" w14:textId="77777777" w:rsidR="00D4677B" w:rsidRDefault="00D4677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04C74245" w14:textId="77777777" w:rsidR="00D4677B" w:rsidRDefault="00D4677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6B460D75" w14:textId="7A4D3931" w:rsidR="00D4677B" w:rsidRDefault="0057400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estado civil</w:t>
            </w:r>
          </w:p>
        </w:tc>
      </w:tr>
      <w:tr w:rsidR="00D4677B" w14:paraId="6A23E3C5" w14:textId="77777777" w:rsidTr="00D46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98F614" w14:textId="77777777" w:rsidR="00D4677B" w:rsidRDefault="00D4677B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398" w:type="dxa"/>
          </w:tcPr>
          <w:p w14:paraId="6D251263" w14:textId="77777777" w:rsidR="00D4677B" w:rsidRDefault="00D4677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423F57DA" w14:textId="77777777" w:rsidR="00D4677B" w:rsidRDefault="00D4677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2614" w:type="dxa"/>
          </w:tcPr>
          <w:p w14:paraId="131A11A7" w14:textId="6F5E087A" w:rsidR="00D4677B" w:rsidRDefault="0057400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  <w:r w:rsidR="003D75F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de</w:t>
            </w:r>
            <w:r w:rsidR="003D75F8">
              <w:rPr>
                <w:color w:val="000000" w:themeColor="text1"/>
              </w:rPr>
              <w:t>l</w:t>
            </w:r>
            <w:r>
              <w:rPr>
                <w:color w:val="000000" w:themeColor="text1"/>
              </w:rPr>
              <w:t xml:space="preserve"> estado civil</w:t>
            </w:r>
          </w:p>
        </w:tc>
      </w:tr>
      <w:tr w:rsidR="00D4677B" w14:paraId="44873B57" w14:textId="77777777" w:rsidTr="00D46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E5EDEE" w14:textId="3AD4D37A" w:rsidR="00D4677B" w:rsidRDefault="00D4677B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Id_ESTCIV_INEGI</w:t>
            </w:r>
          </w:p>
        </w:tc>
        <w:tc>
          <w:tcPr>
            <w:tcW w:w="2398" w:type="dxa"/>
          </w:tcPr>
          <w:p w14:paraId="78E5BCD7" w14:textId="77777777" w:rsidR="00D4677B" w:rsidRDefault="00D4677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208A8E33" w14:textId="15BBB2C9" w:rsidR="00D4677B" w:rsidRDefault="00D4677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614" w:type="dxa"/>
          </w:tcPr>
          <w:p w14:paraId="7E7E0B5F" w14:textId="77777777" w:rsidR="00D4677B" w:rsidRDefault="00D4677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7127576C" w14:textId="77777777" w:rsidR="003D75F8" w:rsidRDefault="003D75F8">
      <w:pPr>
        <w:spacing w:before="0" w:after="0"/>
        <w:ind w:left="0" w:right="0"/>
        <w:rPr>
          <w:b/>
          <w:bCs/>
          <w:color w:val="000000" w:themeColor="text1"/>
        </w:rPr>
      </w:pPr>
    </w:p>
    <w:p w14:paraId="2A17ECC5" w14:textId="638B46C8" w:rsidR="00CF1323" w:rsidRDefault="00CF1323">
      <w:pPr>
        <w:spacing w:before="0" w:after="0"/>
        <w:ind w:left="0" w:righ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ESTATUS (tc_estatus)</w:t>
      </w:r>
    </w:p>
    <w:p w14:paraId="0BFB8957" w14:textId="77777777" w:rsidR="00CF1323" w:rsidRDefault="00CF1323">
      <w:pPr>
        <w:spacing w:before="0" w:after="0"/>
        <w:ind w:left="0" w:right="0"/>
        <w:rPr>
          <w:b/>
          <w:bCs/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2614"/>
        <w:gridCol w:w="2614"/>
      </w:tblGrid>
      <w:tr w:rsidR="00CF1323" w14:paraId="55779EDA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D0757E" w14:textId="77777777" w:rsidR="00CF1323" w:rsidRDefault="00CF1323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17384708" w14:textId="77777777" w:rsidR="00CF1323" w:rsidRDefault="00CF1323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6509B2BB" w14:textId="77777777" w:rsidR="00CF1323" w:rsidRDefault="00CF1323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401A8BF2" w14:textId="77777777" w:rsidR="00CF1323" w:rsidRDefault="00CF1323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CF1323" w14:paraId="4B93210F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15E629" w14:textId="04A23230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2E56BA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082BB25A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0F65D90D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51447D98" w14:textId="6797C979" w:rsidR="00CF1323" w:rsidRDefault="002E56BA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estatus</w:t>
            </w:r>
          </w:p>
        </w:tc>
      </w:tr>
      <w:tr w:rsidR="00CF1323" w14:paraId="47B3852B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682B6A" w14:textId="77777777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398" w:type="dxa"/>
          </w:tcPr>
          <w:p w14:paraId="45568216" w14:textId="77777777" w:rsidR="00CF1323" w:rsidRDefault="00CF132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22C95425" w14:textId="77777777" w:rsidR="00CF1323" w:rsidRDefault="00CF132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2614" w:type="dxa"/>
          </w:tcPr>
          <w:p w14:paraId="20ADD43A" w14:textId="5994952E" w:rsidR="00CF1323" w:rsidRDefault="00256DF9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del estatus</w:t>
            </w:r>
          </w:p>
        </w:tc>
      </w:tr>
      <w:tr w:rsidR="00CF1323" w14:paraId="22FA64E0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08A321" w14:textId="653ECF4D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Descripcion</w:t>
            </w:r>
          </w:p>
        </w:tc>
        <w:tc>
          <w:tcPr>
            <w:tcW w:w="2398" w:type="dxa"/>
          </w:tcPr>
          <w:p w14:paraId="5F670107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0D9F53CB" w14:textId="671617D1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2614" w:type="dxa"/>
          </w:tcPr>
          <w:p w14:paraId="345E5BF4" w14:textId="0CC09E27" w:rsidR="00CF1323" w:rsidRDefault="00256DF9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 del estatus</w:t>
            </w:r>
          </w:p>
        </w:tc>
      </w:tr>
    </w:tbl>
    <w:p w14:paraId="75770A7F" w14:textId="77777777" w:rsidR="00CF1323" w:rsidRDefault="00CF1323">
      <w:pPr>
        <w:spacing w:before="0" w:after="0"/>
        <w:ind w:left="0" w:right="0"/>
        <w:rPr>
          <w:b/>
          <w:bCs/>
          <w:color w:val="000000" w:themeColor="text1"/>
        </w:rPr>
      </w:pPr>
    </w:p>
    <w:p w14:paraId="32D6D099" w14:textId="77777777" w:rsidR="00CF1323" w:rsidRDefault="00CF1323">
      <w:pPr>
        <w:spacing w:before="0" w:after="0"/>
        <w:ind w:left="0" w:right="0"/>
        <w:rPr>
          <w:b/>
          <w:bCs/>
          <w:color w:val="000000" w:themeColor="text1"/>
        </w:rPr>
      </w:pPr>
      <w:r w:rsidRPr="0042011F">
        <w:rPr>
          <w:b/>
          <w:bCs/>
          <w:color w:val="000000" w:themeColor="text1"/>
          <w:highlight w:val="yellow"/>
        </w:rPr>
        <w:t>LOCALIDADES (tc_localidades)</w:t>
      </w:r>
    </w:p>
    <w:p w14:paraId="74594706" w14:textId="77777777" w:rsidR="00CF1323" w:rsidRDefault="00CF1323">
      <w:pPr>
        <w:spacing w:before="0" w:after="0"/>
        <w:ind w:left="0" w:right="0"/>
        <w:rPr>
          <w:b/>
          <w:bCs/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1855"/>
        <w:gridCol w:w="142"/>
        <w:gridCol w:w="3231"/>
      </w:tblGrid>
      <w:tr w:rsidR="00CF1323" w14:paraId="26CA0EC4" w14:textId="77777777" w:rsidTr="00420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06B32F" w14:textId="77777777" w:rsidR="00CF1323" w:rsidRDefault="00CF1323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3C14CB3F" w14:textId="77777777" w:rsidR="00CF1323" w:rsidRDefault="00CF1323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1997" w:type="dxa"/>
            <w:gridSpan w:val="2"/>
          </w:tcPr>
          <w:p w14:paraId="04C5FA12" w14:textId="77777777" w:rsidR="00CF1323" w:rsidRDefault="00CF1323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3231" w:type="dxa"/>
          </w:tcPr>
          <w:p w14:paraId="3A173146" w14:textId="77777777" w:rsidR="00CF1323" w:rsidRDefault="00CF1323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CF1323" w14:paraId="3A6332BC" w14:textId="77777777" w:rsidTr="00420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A541DB" w14:textId="3D0D8B79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B72365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4EDC416E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855" w:type="dxa"/>
          </w:tcPr>
          <w:p w14:paraId="72C6EEC0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373" w:type="dxa"/>
            <w:gridSpan w:val="2"/>
          </w:tcPr>
          <w:p w14:paraId="54C23B21" w14:textId="35248081" w:rsidR="00CF1323" w:rsidRDefault="00B72365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la</w:t>
            </w:r>
            <w:r w:rsidR="000C49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localidad</w:t>
            </w:r>
          </w:p>
        </w:tc>
      </w:tr>
      <w:tr w:rsidR="00CF1323" w14:paraId="0F60E161" w14:textId="77777777" w:rsidTr="00420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9E36A9" w14:textId="77777777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398" w:type="dxa"/>
          </w:tcPr>
          <w:p w14:paraId="72A39522" w14:textId="77777777" w:rsidR="00CF1323" w:rsidRDefault="00CF132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855" w:type="dxa"/>
          </w:tcPr>
          <w:p w14:paraId="089D2BD8" w14:textId="3BE658FC" w:rsidR="00CF1323" w:rsidRDefault="00CF132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3373" w:type="dxa"/>
            <w:gridSpan w:val="2"/>
          </w:tcPr>
          <w:p w14:paraId="10A7C5ED" w14:textId="3C49B7E5" w:rsidR="00CF1323" w:rsidRDefault="00B72365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 la</w:t>
            </w:r>
            <w:r w:rsidR="000C49F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localidad</w:t>
            </w:r>
          </w:p>
        </w:tc>
      </w:tr>
      <w:tr w:rsidR="00CF1323" w14:paraId="7066FAFF" w14:textId="77777777" w:rsidTr="00420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B2F645" w14:textId="4732F1E8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Id_LOC_INEGI</w:t>
            </w:r>
          </w:p>
        </w:tc>
        <w:tc>
          <w:tcPr>
            <w:tcW w:w="2398" w:type="dxa"/>
          </w:tcPr>
          <w:p w14:paraId="769E7919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855" w:type="dxa"/>
          </w:tcPr>
          <w:p w14:paraId="3898B196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373" w:type="dxa"/>
            <w:gridSpan w:val="2"/>
          </w:tcPr>
          <w:p w14:paraId="54E1AAEC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F1323" w14:paraId="752FB62B" w14:textId="77777777" w:rsidTr="00420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AF7A63" w14:textId="48E0626C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Latitud</w:t>
            </w:r>
          </w:p>
        </w:tc>
        <w:tc>
          <w:tcPr>
            <w:tcW w:w="2398" w:type="dxa"/>
          </w:tcPr>
          <w:p w14:paraId="4EF6D30C" w14:textId="0F29B0A0" w:rsidR="00CF1323" w:rsidRDefault="00CF132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float</w:t>
            </w:r>
          </w:p>
        </w:tc>
        <w:tc>
          <w:tcPr>
            <w:tcW w:w="1855" w:type="dxa"/>
          </w:tcPr>
          <w:p w14:paraId="6E0B5E34" w14:textId="5B1540D3" w:rsidR="00CF1323" w:rsidRDefault="00CF132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(11, 2)</w:t>
            </w:r>
          </w:p>
        </w:tc>
        <w:tc>
          <w:tcPr>
            <w:tcW w:w="3373" w:type="dxa"/>
            <w:gridSpan w:val="2"/>
          </w:tcPr>
          <w:p w14:paraId="4529F1D8" w14:textId="1B7F4FAC" w:rsidR="00CF1323" w:rsidRDefault="00344A4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Latitud de la localidad</w:t>
            </w:r>
          </w:p>
        </w:tc>
      </w:tr>
      <w:tr w:rsidR="00CF1323" w14:paraId="0CFB22CC" w14:textId="77777777" w:rsidTr="00420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9C22C0" w14:textId="25500A40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Longitud</w:t>
            </w:r>
          </w:p>
        </w:tc>
        <w:tc>
          <w:tcPr>
            <w:tcW w:w="2398" w:type="dxa"/>
          </w:tcPr>
          <w:p w14:paraId="22EDCA03" w14:textId="7273C919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float</w:t>
            </w:r>
          </w:p>
        </w:tc>
        <w:tc>
          <w:tcPr>
            <w:tcW w:w="1855" w:type="dxa"/>
          </w:tcPr>
          <w:p w14:paraId="176B99A7" w14:textId="4D958A35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(11, 2)</w:t>
            </w:r>
          </w:p>
        </w:tc>
        <w:tc>
          <w:tcPr>
            <w:tcW w:w="3373" w:type="dxa"/>
            <w:gridSpan w:val="2"/>
          </w:tcPr>
          <w:p w14:paraId="15F256DD" w14:textId="5884F02F" w:rsidR="00CF1323" w:rsidRDefault="00344A4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Longitud de la localidad</w:t>
            </w:r>
          </w:p>
        </w:tc>
      </w:tr>
      <w:tr w:rsidR="00CF1323" w14:paraId="5CD2B428" w14:textId="77777777" w:rsidTr="00420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7507D3" w14:textId="3F147EBB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Altitud</w:t>
            </w:r>
          </w:p>
        </w:tc>
        <w:tc>
          <w:tcPr>
            <w:tcW w:w="2398" w:type="dxa"/>
          </w:tcPr>
          <w:p w14:paraId="64BA061D" w14:textId="137F1865" w:rsidR="00CF1323" w:rsidRDefault="00CF132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855" w:type="dxa"/>
          </w:tcPr>
          <w:p w14:paraId="4F8965EB" w14:textId="722B1C0E" w:rsidR="00CF1323" w:rsidRDefault="00CF132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373" w:type="dxa"/>
            <w:gridSpan w:val="2"/>
          </w:tcPr>
          <w:p w14:paraId="6517CAFA" w14:textId="30641C47" w:rsidR="00CF1323" w:rsidRDefault="00344A4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Altitud de la localidad</w:t>
            </w:r>
          </w:p>
        </w:tc>
      </w:tr>
      <w:tr w:rsidR="00CF1323" w14:paraId="6898AB59" w14:textId="77777777" w:rsidTr="00420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C9B54C" w14:textId="62C6EC15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Id_Municipio</w:t>
            </w:r>
          </w:p>
        </w:tc>
        <w:tc>
          <w:tcPr>
            <w:tcW w:w="2398" w:type="dxa"/>
          </w:tcPr>
          <w:p w14:paraId="2F3CE0B4" w14:textId="3EB2CDA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855" w:type="dxa"/>
          </w:tcPr>
          <w:p w14:paraId="4D8526CB" w14:textId="05EF1ABE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373" w:type="dxa"/>
            <w:gridSpan w:val="2"/>
          </w:tcPr>
          <w:p w14:paraId="082E0594" w14:textId="6E668466" w:rsidR="00CF1323" w:rsidRDefault="0042011F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municipio</w:t>
            </w:r>
          </w:p>
        </w:tc>
      </w:tr>
    </w:tbl>
    <w:p w14:paraId="28A77BE6" w14:textId="77777777" w:rsidR="00CF1323" w:rsidRDefault="00CF1323">
      <w:pPr>
        <w:spacing w:before="0" w:after="0"/>
        <w:ind w:left="0" w:right="0"/>
        <w:rPr>
          <w:b/>
          <w:bCs/>
          <w:color w:val="000000" w:themeColor="text1"/>
        </w:rPr>
      </w:pPr>
    </w:p>
    <w:p w14:paraId="04638C2D" w14:textId="77777777" w:rsidR="0042011F" w:rsidRDefault="0042011F">
      <w:pPr>
        <w:spacing w:before="0" w:after="0"/>
        <w:ind w:left="0" w:right="0"/>
        <w:rPr>
          <w:b/>
          <w:bCs/>
          <w:color w:val="000000" w:themeColor="text1"/>
        </w:rPr>
      </w:pPr>
    </w:p>
    <w:p w14:paraId="44B6F340" w14:textId="77777777" w:rsidR="000C49F2" w:rsidRDefault="000C49F2">
      <w:pPr>
        <w:spacing w:before="0" w:after="0"/>
        <w:ind w:left="0" w:right="0"/>
        <w:rPr>
          <w:b/>
          <w:bCs/>
          <w:color w:val="000000" w:themeColor="text1"/>
        </w:rPr>
      </w:pPr>
    </w:p>
    <w:p w14:paraId="58368849" w14:textId="732099BE" w:rsidR="00CF1323" w:rsidRDefault="00CF1323">
      <w:pPr>
        <w:spacing w:before="0" w:after="0"/>
        <w:ind w:left="0" w:right="0"/>
        <w:rPr>
          <w:b/>
          <w:bCs/>
          <w:color w:val="000000" w:themeColor="text1"/>
        </w:rPr>
      </w:pPr>
      <w:r w:rsidRPr="000C49F2">
        <w:rPr>
          <w:b/>
          <w:bCs/>
          <w:color w:val="000000" w:themeColor="text1"/>
          <w:highlight w:val="yellow"/>
        </w:rPr>
        <w:lastRenderedPageBreak/>
        <w:t>MUNICIPIOS (tc_municipios)</w:t>
      </w:r>
    </w:p>
    <w:p w14:paraId="77B487F0" w14:textId="77777777" w:rsidR="00CF1323" w:rsidRDefault="00CF1323">
      <w:pPr>
        <w:spacing w:before="0" w:after="0"/>
        <w:ind w:left="0" w:right="0"/>
        <w:rPr>
          <w:b/>
          <w:bCs/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2614"/>
        <w:gridCol w:w="2614"/>
      </w:tblGrid>
      <w:tr w:rsidR="00CF1323" w14:paraId="1751801D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CFE983" w14:textId="77777777" w:rsidR="00CF1323" w:rsidRDefault="00CF1323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3A3E3303" w14:textId="77777777" w:rsidR="00CF1323" w:rsidRDefault="00CF1323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7F37CD8E" w14:textId="77777777" w:rsidR="00CF1323" w:rsidRDefault="00CF1323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1AD5CE21" w14:textId="77777777" w:rsidR="00CF1323" w:rsidRDefault="00CF1323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CF1323" w14:paraId="75229A1C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AC8DE3" w14:textId="2738AD43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6A74D8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72CBFD87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16CA0980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5FDB24E0" w14:textId="40540C7A" w:rsidR="00CF1323" w:rsidRDefault="000C49F2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municipio</w:t>
            </w:r>
          </w:p>
        </w:tc>
      </w:tr>
      <w:tr w:rsidR="00CF1323" w14:paraId="1CCE428A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7F2439" w14:textId="77777777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398" w:type="dxa"/>
          </w:tcPr>
          <w:p w14:paraId="679D88E1" w14:textId="77777777" w:rsidR="00CF1323" w:rsidRDefault="00CF132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21990857" w14:textId="06DB51F2" w:rsidR="00CF1323" w:rsidRDefault="00CF132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614" w:type="dxa"/>
          </w:tcPr>
          <w:p w14:paraId="06E1BAF7" w14:textId="054F8C4C" w:rsidR="00CF1323" w:rsidRDefault="000C49F2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del municipio</w:t>
            </w:r>
          </w:p>
        </w:tc>
      </w:tr>
      <w:tr w:rsidR="00CF1323" w14:paraId="11916467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DB7370" w14:textId="4FFC61A5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Id_MUN_INEGI</w:t>
            </w:r>
          </w:p>
        </w:tc>
        <w:tc>
          <w:tcPr>
            <w:tcW w:w="2398" w:type="dxa"/>
          </w:tcPr>
          <w:p w14:paraId="10E85839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3C8D2F97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614" w:type="dxa"/>
          </w:tcPr>
          <w:p w14:paraId="0F678621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79DD4109" w14:textId="77777777" w:rsidR="00CF1323" w:rsidRDefault="00CF1323">
      <w:pPr>
        <w:spacing w:before="0" w:after="0"/>
        <w:ind w:left="0" w:right="0"/>
        <w:rPr>
          <w:b/>
          <w:bCs/>
          <w:color w:val="000000" w:themeColor="text1"/>
        </w:rPr>
      </w:pPr>
    </w:p>
    <w:p w14:paraId="588CF974" w14:textId="0034E1AF" w:rsidR="00CF1323" w:rsidRDefault="00CF1323">
      <w:pPr>
        <w:spacing w:before="0" w:after="0"/>
        <w:ind w:left="0" w:right="0"/>
        <w:rPr>
          <w:b/>
          <w:bCs/>
          <w:color w:val="000000" w:themeColor="text1"/>
        </w:rPr>
      </w:pPr>
      <w:r w:rsidRPr="00627E94">
        <w:rPr>
          <w:b/>
          <w:bCs/>
          <w:color w:val="000000" w:themeColor="text1"/>
          <w:highlight w:val="yellow"/>
        </w:rPr>
        <w:t>PARENTESCO (tc_parentesco)</w:t>
      </w:r>
    </w:p>
    <w:p w14:paraId="558826EE" w14:textId="77777777" w:rsidR="00CF1323" w:rsidRDefault="00CF1323">
      <w:pPr>
        <w:spacing w:before="0" w:after="0"/>
        <w:ind w:left="0" w:right="0"/>
        <w:rPr>
          <w:b/>
          <w:bCs/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2614"/>
        <w:gridCol w:w="2614"/>
      </w:tblGrid>
      <w:tr w:rsidR="00CF1323" w14:paraId="46501D68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4A56B8" w14:textId="77777777" w:rsidR="00CF1323" w:rsidRDefault="00CF1323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35EDBE04" w14:textId="77777777" w:rsidR="00CF1323" w:rsidRDefault="00CF1323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7C9F6BE0" w14:textId="77777777" w:rsidR="00CF1323" w:rsidRDefault="00CF1323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0AFA7B12" w14:textId="77777777" w:rsidR="00CF1323" w:rsidRDefault="00CF1323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CF1323" w14:paraId="3E639F3B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84FDA5" w14:textId="14974C56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4043EA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2B0354C5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39D7DB64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29084C4B" w14:textId="54D31A3D" w:rsidR="00CF1323" w:rsidRDefault="007E05E5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parentesco</w:t>
            </w:r>
          </w:p>
        </w:tc>
      </w:tr>
      <w:tr w:rsidR="00CF1323" w14:paraId="3445A62B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E066F0" w14:textId="77777777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398" w:type="dxa"/>
          </w:tcPr>
          <w:p w14:paraId="51D9CA1F" w14:textId="77777777" w:rsidR="00CF1323" w:rsidRDefault="00CF132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2B2BE54C" w14:textId="56ED60BA" w:rsidR="00CF1323" w:rsidRDefault="00CF132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614" w:type="dxa"/>
          </w:tcPr>
          <w:p w14:paraId="4E086CE0" w14:textId="5C69F8B4" w:rsidR="00CF1323" w:rsidRDefault="00627E9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del tipo de parentesco</w:t>
            </w:r>
          </w:p>
        </w:tc>
      </w:tr>
      <w:tr w:rsidR="00CF1323" w14:paraId="7FB4E845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047C76" w14:textId="4461F210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Id_PAREN_INEGI</w:t>
            </w:r>
          </w:p>
        </w:tc>
        <w:tc>
          <w:tcPr>
            <w:tcW w:w="2398" w:type="dxa"/>
          </w:tcPr>
          <w:p w14:paraId="1A27A797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7E5514E8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614" w:type="dxa"/>
          </w:tcPr>
          <w:p w14:paraId="21100C4F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5FE53328" w14:textId="6BA4A159" w:rsidR="00EB6D59" w:rsidRDefault="00EB6D59">
      <w:pPr>
        <w:spacing w:before="0" w:after="0"/>
        <w:ind w:left="0" w:right="0"/>
        <w:rPr>
          <w:b/>
          <w:bCs/>
          <w:color w:val="000000" w:themeColor="text1"/>
        </w:rPr>
      </w:pPr>
    </w:p>
    <w:p w14:paraId="0AD25DBB" w14:textId="3A9C96C0" w:rsidR="00CF1323" w:rsidRDefault="00CF1323">
      <w:pPr>
        <w:spacing w:before="0" w:after="0"/>
        <w:ind w:left="0" w:right="0"/>
        <w:rPr>
          <w:b/>
          <w:bCs/>
          <w:color w:val="000000" w:themeColor="text1"/>
        </w:rPr>
      </w:pPr>
      <w:r w:rsidRPr="00284DDB">
        <w:rPr>
          <w:b/>
          <w:bCs/>
          <w:color w:val="000000" w:themeColor="text1"/>
        </w:rPr>
        <w:t>PROCEDENCIA SOLICITUD (tc_procedencia_solicitud)</w:t>
      </w:r>
    </w:p>
    <w:p w14:paraId="30721CB1" w14:textId="77777777" w:rsidR="00CF1323" w:rsidRDefault="00CF1323">
      <w:pPr>
        <w:spacing w:before="0" w:after="0"/>
        <w:ind w:left="0" w:right="0"/>
        <w:rPr>
          <w:b/>
          <w:bCs/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2614"/>
        <w:gridCol w:w="2614"/>
      </w:tblGrid>
      <w:tr w:rsidR="00CF1323" w14:paraId="097EBE82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5CA5A7" w14:textId="77777777" w:rsidR="00CF1323" w:rsidRDefault="00CF1323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394BE3CA" w14:textId="77777777" w:rsidR="00CF1323" w:rsidRDefault="00CF1323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2F6E9A6B" w14:textId="77777777" w:rsidR="00CF1323" w:rsidRDefault="00CF1323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4126D323" w14:textId="77777777" w:rsidR="00CF1323" w:rsidRDefault="00CF1323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CF1323" w14:paraId="074BEAC7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5F3E11" w14:textId="10D35E0E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92696C">
              <w:rPr>
                <w:color w:val="000000" w:themeColor="text1"/>
              </w:rPr>
              <w:t xml:space="preserve"> </w:t>
            </w:r>
            <w:r w:rsidR="00F51B49">
              <w:rPr>
                <w:color w:val="000000" w:themeColor="text1"/>
              </w:rPr>
              <w:t>(PRIMARY)</w:t>
            </w:r>
          </w:p>
        </w:tc>
        <w:tc>
          <w:tcPr>
            <w:tcW w:w="2398" w:type="dxa"/>
          </w:tcPr>
          <w:p w14:paraId="06DCFEE7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672B8688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0BD50C77" w14:textId="0B7F1157" w:rsidR="00CF1323" w:rsidRDefault="00627E9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Identificador de </w:t>
            </w:r>
            <w:r w:rsidR="00D21EBC">
              <w:rPr>
                <w:color w:val="000000" w:themeColor="text1"/>
              </w:rPr>
              <w:t>la procedencia de solicitud</w:t>
            </w:r>
          </w:p>
        </w:tc>
      </w:tr>
      <w:tr w:rsidR="00CF1323" w14:paraId="2AF4C7FF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7A9AF4" w14:textId="77777777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398" w:type="dxa"/>
          </w:tcPr>
          <w:p w14:paraId="28974122" w14:textId="77777777" w:rsidR="00CF1323" w:rsidRDefault="00CF132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4DAA7B8F" w14:textId="03130CF2" w:rsidR="00CF1323" w:rsidRDefault="00CF132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2614" w:type="dxa"/>
          </w:tcPr>
          <w:p w14:paraId="2052FE5C" w14:textId="4828DFF5" w:rsidR="00CF1323" w:rsidRDefault="00A549C9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del tipo de procedencia de solicitud</w:t>
            </w:r>
          </w:p>
        </w:tc>
      </w:tr>
      <w:tr w:rsidR="00CF1323" w14:paraId="7A931192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A93A70" w14:textId="4D0A2544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Descripcion</w:t>
            </w:r>
          </w:p>
        </w:tc>
        <w:tc>
          <w:tcPr>
            <w:tcW w:w="2398" w:type="dxa"/>
          </w:tcPr>
          <w:p w14:paraId="76338206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311007E2" w14:textId="7280DDF6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2614" w:type="dxa"/>
          </w:tcPr>
          <w:p w14:paraId="4F0B2B90" w14:textId="673E1C0F" w:rsidR="00CF1323" w:rsidRDefault="00C54C88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 de la procedencia de solicitud</w:t>
            </w:r>
          </w:p>
        </w:tc>
      </w:tr>
    </w:tbl>
    <w:p w14:paraId="7CA1F5B9" w14:textId="77777777" w:rsidR="00CF1323" w:rsidRPr="007C783C" w:rsidRDefault="00CF1323">
      <w:pPr>
        <w:spacing w:before="0" w:after="0"/>
        <w:ind w:left="0" w:right="0"/>
        <w:rPr>
          <w:b/>
          <w:bCs/>
          <w:color w:val="000000" w:themeColor="text1"/>
        </w:rPr>
      </w:pPr>
    </w:p>
    <w:p w14:paraId="7D1E6984" w14:textId="77777777" w:rsidR="00C54C88" w:rsidRDefault="00C54C88">
      <w:pPr>
        <w:spacing w:before="0" w:after="0"/>
        <w:ind w:left="0" w:right="0"/>
        <w:rPr>
          <w:b/>
          <w:bCs/>
          <w:color w:val="000000" w:themeColor="text1"/>
        </w:rPr>
      </w:pPr>
      <w:r>
        <w:rPr>
          <w:color w:val="000000" w:themeColor="text1"/>
        </w:rPr>
        <w:br w:type="page"/>
      </w:r>
    </w:p>
    <w:p w14:paraId="2DA51D69" w14:textId="54C74E94" w:rsidR="00CF1323" w:rsidRDefault="00CF1323" w:rsidP="00CF1323">
      <w:pPr>
        <w:pStyle w:val="Firma"/>
        <w:ind w:left="0"/>
        <w:rPr>
          <w:color w:val="000000" w:themeColor="text1"/>
        </w:rPr>
      </w:pPr>
      <w:r w:rsidRPr="00DE475E">
        <w:rPr>
          <w:color w:val="000000" w:themeColor="text1"/>
        </w:rPr>
        <w:lastRenderedPageBreak/>
        <w:t>PROGRAMAS (tc_programas_dif)</w:t>
      </w:r>
    </w:p>
    <w:p w14:paraId="6768AFA6" w14:textId="77777777" w:rsidR="00CF1323" w:rsidRDefault="00CF1323" w:rsidP="00CF1323">
      <w:pPr>
        <w:pStyle w:val="Firma"/>
        <w:ind w:left="0"/>
        <w:rPr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2614"/>
        <w:gridCol w:w="2614"/>
      </w:tblGrid>
      <w:tr w:rsidR="00CF1323" w14:paraId="44053A80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E819C7" w14:textId="77777777" w:rsidR="00CF1323" w:rsidRDefault="00CF1323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0E31A6FC" w14:textId="77777777" w:rsidR="00CF1323" w:rsidRDefault="00CF1323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21DFD429" w14:textId="77777777" w:rsidR="00CF1323" w:rsidRDefault="00CF1323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22DAEEBB" w14:textId="77777777" w:rsidR="00CF1323" w:rsidRDefault="00CF1323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CF1323" w14:paraId="6276A35D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A20DAE" w14:textId="15F79BD7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1C0F15">
              <w:rPr>
                <w:color w:val="000000" w:themeColor="text1"/>
              </w:rPr>
              <w:t xml:space="preserve"> </w:t>
            </w:r>
            <w:r w:rsidR="00547015">
              <w:rPr>
                <w:color w:val="000000" w:themeColor="text1"/>
              </w:rPr>
              <w:t>(PRIMARY)</w:t>
            </w:r>
          </w:p>
        </w:tc>
        <w:tc>
          <w:tcPr>
            <w:tcW w:w="2398" w:type="dxa"/>
          </w:tcPr>
          <w:p w14:paraId="3EF38322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1EFA8EAA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0D3FC509" w14:textId="55BA4318" w:rsidR="00CF1323" w:rsidRDefault="00547015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</w:t>
            </w:r>
            <w:r w:rsidR="007149B2">
              <w:rPr>
                <w:color w:val="000000" w:themeColor="text1"/>
              </w:rPr>
              <w:t>ficador de los programas</w:t>
            </w:r>
          </w:p>
        </w:tc>
      </w:tr>
      <w:tr w:rsidR="00CF1323" w14:paraId="0DCEBCB0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66105B" w14:textId="77777777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398" w:type="dxa"/>
          </w:tcPr>
          <w:p w14:paraId="728E70A3" w14:textId="77777777" w:rsidR="00CF1323" w:rsidRDefault="00CF132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5D840789" w14:textId="0EE4E888" w:rsidR="00CF1323" w:rsidRDefault="00CF132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2614" w:type="dxa"/>
          </w:tcPr>
          <w:p w14:paraId="2D220962" w14:textId="06F15910" w:rsidR="00CF1323" w:rsidRDefault="007149B2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del programa</w:t>
            </w:r>
          </w:p>
        </w:tc>
      </w:tr>
      <w:tr w:rsidR="00CF1323" w14:paraId="19B64CB5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23DD28" w14:textId="5FCDAA61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Descripcion</w:t>
            </w:r>
          </w:p>
        </w:tc>
        <w:tc>
          <w:tcPr>
            <w:tcW w:w="2398" w:type="dxa"/>
          </w:tcPr>
          <w:p w14:paraId="45E81070" w14:textId="7B517734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72CB6869" w14:textId="1246BACC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</w:t>
            </w:r>
          </w:p>
        </w:tc>
        <w:tc>
          <w:tcPr>
            <w:tcW w:w="2614" w:type="dxa"/>
          </w:tcPr>
          <w:p w14:paraId="0071682E" w14:textId="1CA715B7" w:rsidR="00CF1323" w:rsidRDefault="007149B2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 del programa</w:t>
            </w:r>
          </w:p>
        </w:tc>
      </w:tr>
      <w:tr w:rsidR="00CF1323" w14:paraId="0090FEAB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29555F" w14:textId="2D274567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Id_Area_DIF</w:t>
            </w:r>
          </w:p>
        </w:tc>
        <w:tc>
          <w:tcPr>
            <w:tcW w:w="2398" w:type="dxa"/>
          </w:tcPr>
          <w:p w14:paraId="7FBD0881" w14:textId="28913D5C" w:rsidR="00CF1323" w:rsidRDefault="00CF132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11FC4BC1" w14:textId="746A09D1" w:rsidR="00CF1323" w:rsidRDefault="00CF132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16F2ED94" w14:textId="1B8A528F" w:rsidR="00CF1323" w:rsidRDefault="007149B2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Identificador del área </w:t>
            </w:r>
            <w:r w:rsidR="0020670E">
              <w:rPr>
                <w:color w:val="000000" w:themeColor="text1"/>
              </w:rPr>
              <w:t>en el DIF</w:t>
            </w:r>
          </w:p>
        </w:tc>
      </w:tr>
      <w:tr w:rsidR="00CF1323" w14:paraId="75EEEE5F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66216A" w14:textId="06D45850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Id_Estatus</w:t>
            </w:r>
          </w:p>
        </w:tc>
        <w:tc>
          <w:tcPr>
            <w:tcW w:w="2398" w:type="dxa"/>
          </w:tcPr>
          <w:p w14:paraId="381C9468" w14:textId="02BA3A73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3B763CC3" w14:textId="75771C25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4205DCA8" w14:textId="1B4B21D5" w:rsidR="00CF1323" w:rsidRDefault="0020670E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estatus</w:t>
            </w:r>
          </w:p>
        </w:tc>
      </w:tr>
    </w:tbl>
    <w:p w14:paraId="1EA480A6" w14:textId="77777777" w:rsidR="00CF1323" w:rsidRDefault="00CF1323" w:rsidP="00CF1323">
      <w:pPr>
        <w:pStyle w:val="Firma"/>
        <w:ind w:left="0"/>
        <w:rPr>
          <w:color w:val="000000" w:themeColor="text1"/>
        </w:rPr>
      </w:pPr>
    </w:p>
    <w:p w14:paraId="3FD4A557" w14:textId="3F8B8C3F" w:rsidR="00CF1323" w:rsidRDefault="00CF1323" w:rsidP="00CF1323">
      <w:pPr>
        <w:pStyle w:val="Firma"/>
        <w:ind w:left="0"/>
        <w:rPr>
          <w:color w:val="000000" w:themeColor="text1"/>
        </w:rPr>
      </w:pPr>
      <w:r>
        <w:rPr>
          <w:color w:val="000000" w:themeColor="text1"/>
        </w:rPr>
        <w:t>ROLES (tc_roles)</w:t>
      </w:r>
    </w:p>
    <w:p w14:paraId="21A30E4D" w14:textId="77777777" w:rsidR="00CF1323" w:rsidRDefault="00CF1323" w:rsidP="00CF1323">
      <w:pPr>
        <w:pStyle w:val="Firma"/>
        <w:ind w:left="0"/>
        <w:rPr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2614"/>
        <w:gridCol w:w="2614"/>
      </w:tblGrid>
      <w:tr w:rsidR="00CF1323" w14:paraId="2493A6EB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26F7E4" w14:textId="77777777" w:rsidR="00CF1323" w:rsidRDefault="00CF1323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3300A3F2" w14:textId="77777777" w:rsidR="00CF1323" w:rsidRDefault="00CF1323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3A9E44A5" w14:textId="77777777" w:rsidR="00CF1323" w:rsidRDefault="00CF1323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64BC3D97" w14:textId="77777777" w:rsidR="00CF1323" w:rsidRDefault="00CF1323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CF1323" w14:paraId="446A75C5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774FC6" w14:textId="36806A93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547015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2F3C46EE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3679F6CC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7FFDBDE2" w14:textId="6C699F5F" w:rsidR="00CF1323" w:rsidRDefault="0020670E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</w:t>
            </w:r>
            <w:r w:rsidR="00DE475E">
              <w:rPr>
                <w:color w:val="000000" w:themeColor="text1"/>
              </w:rPr>
              <w:t xml:space="preserve"> los roles</w:t>
            </w:r>
          </w:p>
        </w:tc>
      </w:tr>
      <w:tr w:rsidR="00CF1323" w14:paraId="0D842FA1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34EB58" w14:textId="77777777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398" w:type="dxa"/>
          </w:tcPr>
          <w:p w14:paraId="60357492" w14:textId="77777777" w:rsidR="00CF1323" w:rsidRDefault="00CF132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7DC5EA90" w14:textId="77777777" w:rsidR="00CF1323" w:rsidRDefault="00CF132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2614" w:type="dxa"/>
          </w:tcPr>
          <w:p w14:paraId="2CC49B3D" w14:textId="7725065B" w:rsidR="00CF1323" w:rsidRDefault="00DE475E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del rol</w:t>
            </w:r>
          </w:p>
        </w:tc>
      </w:tr>
      <w:tr w:rsidR="00CF1323" w14:paraId="02CCCAAF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23FD5F" w14:textId="2827CA6E" w:rsidR="00CF1323" w:rsidRDefault="00CF1323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Descripcion</w:t>
            </w:r>
          </w:p>
        </w:tc>
        <w:tc>
          <w:tcPr>
            <w:tcW w:w="2398" w:type="dxa"/>
          </w:tcPr>
          <w:p w14:paraId="36BBDCBC" w14:textId="77777777" w:rsidR="00CF1323" w:rsidRDefault="00CF132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600FED1D" w14:textId="089145D0" w:rsidR="00CF1323" w:rsidRDefault="00341035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2614" w:type="dxa"/>
          </w:tcPr>
          <w:p w14:paraId="5E08630D" w14:textId="5F9DC72A" w:rsidR="00CF1323" w:rsidRDefault="00DE475E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 del rol</w:t>
            </w:r>
          </w:p>
        </w:tc>
      </w:tr>
    </w:tbl>
    <w:p w14:paraId="4D9A57CB" w14:textId="77777777" w:rsidR="00CF1323" w:rsidRDefault="00CF1323" w:rsidP="00CF1323">
      <w:pPr>
        <w:pStyle w:val="Firma"/>
        <w:ind w:left="0"/>
        <w:rPr>
          <w:color w:val="000000" w:themeColor="text1"/>
        </w:rPr>
      </w:pPr>
    </w:p>
    <w:p w14:paraId="72FE76F5" w14:textId="3321DDBA" w:rsidR="00341035" w:rsidRPr="00341035" w:rsidRDefault="00341035" w:rsidP="00341035">
      <w:pPr>
        <w:spacing w:before="0" w:after="0"/>
        <w:ind w:left="0" w:right="0"/>
        <w:rPr>
          <w:b/>
          <w:bCs/>
          <w:color w:val="000000" w:themeColor="text1"/>
        </w:rPr>
      </w:pPr>
      <w:r w:rsidRPr="00341035">
        <w:rPr>
          <w:b/>
          <w:bCs/>
          <w:color w:val="000000" w:themeColor="text1"/>
        </w:rPr>
        <w:t>TERAPIA OCUPACIONAL (tc_terapia_ocupacional)</w:t>
      </w:r>
    </w:p>
    <w:p w14:paraId="505138ED" w14:textId="77777777" w:rsidR="00341035" w:rsidRDefault="00341035" w:rsidP="00CF1323">
      <w:pPr>
        <w:pStyle w:val="Firma"/>
        <w:ind w:left="0"/>
        <w:rPr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2614"/>
        <w:gridCol w:w="2614"/>
      </w:tblGrid>
      <w:tr w:rsidR="00341035" w14:paraId="050B1D01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F5712B" w14:textId="77777777" w:rsidR="00341035" w:rsidRDefault="00341035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09035B16" w14:textId="77777777" w:rsidR="00341035" w:rsidRDefault="00341035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60CA1403" w14:textId="77777777" w:rsidR="00341035" w:rsidRDefault="00341035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436E99B2" w14:textId="77777777" w:rsidR="00341035" w:rsidRDefault="00341035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341035" w14:paraId="4B82618F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6472F4" w14:textId="547390B1" w:rsidR="00341035" w:rsidRDefault="00341035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547015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269AA7F9" w14:textId="77777777" w:rsidR="00341035" w:rsidRDefault="00341035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162AD12E" w14:textId="77777777" w:rsidR="00341035" w:rsidRDefault="00341035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03A77D66" w14:textId="5F17D3B4" w:rsidR="00341035" w:rsidRDefault="00CE55A6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las terapias ocupacionales</w:t>
            </w:r>
          </w:p>
        </w:tc>
      </w:tr>
      <w:tr w:rsidR="00341035" w14:paraId="14EAD9BE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E58AEE" w14:textId="77777777" w:rsidR="00341035" w:rsidRDefault="00341035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398" w:type="dxa"/>
          </w:tcPr>
          <w:p w14:paraId="780FC072" w14:textId="77777777" w:rsidR="00341035" w:rsidRDefault="00341035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0F56DC83" w14:textId="7E43877D" w:rsidR="00341035" w:rsidRDefault="00341035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614" w:type="dxa"/>
          </w:tcPr>
          <w:p w14:paraId="12565440" w14:textId="52A161FF" w:rsidR="00341035" w:rsidRDefault="00CE55A6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 la terapia ocupacional</w:t>
            </w:r>
          </w:p>
        </w:tc>
      </w:tr>
      <w:tr w:rsidR="00341035" w14:paraId="79B25A72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B0143C" w14:textId="1503D6A5" w:rsidR="00341035" w:rsidRDefault="00341035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Objetivo</w:t>
            </w:r>
          </w:p>
        </w:tc>
        <w:tc>
          <w:tcPr>
            <w:tcW w:w="2398" w:type="dxa"/>
          </w:tcPr>
          <w:p w14:paraId="4E04FCD7" w14:textId="77777777" w:rsidR="00341035" w:rsidRDefault="00341035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3064A30A" w14:textId="622E8601" w:rsidR="00341035" w:rsidRDefault="00341035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250</w:t>
            </w:r>
          </w:p>
        </w:tc>
        <w:tc>
          <w:tcPr>
            <w:tcW w:w="2614" w:type="dxa"/>
          </w:tcPr>
          <w:p w14:paraId="1FCF95CB" w14:textId="7E43167C" w:rsidR="00341035" w:rsidRDefault="00CE55A6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Objetivo de la terapia ocupacional</w:t>
            </w:r>
          </w:p>
        </w:tc>
      </w:tr>
    </w:tbl>
    <w:p w14:paraId="4CA7DDD1" w14:textId="77777777" w:rsidR="00341035" w:rsidRDefault="00341035" w:rsidP="00CF1323">
      <w:pPr>
        <w:pStyle w:val="Firma"/>
        <w:ind w:left="0"/>
        <w:rPr>
          <w:color w:val="000000" w:themeColor="text1"/>
        </w:rPr>
      </w:pPr>
    </w:p>
    <w:p w14:paraId="19BF22F7" w14:textId="77777777" w:rsidR="00284DDB" w:rsidRDefault="00284DDB" w:rsidP="00CF1323">
      <w:pPr>
        <w:pStyle w:val="Firma"/>
        <w:ind w:left="0"/>
        <w:rPr>
          <w:color w:val="000000" w:themeColor="text1"/>
        </w:rPr>
      </w:pPr>
    </w:p>
    <w:p w14:paraId="494AEFA5" w14:textId="44F8CD90" w:rsidR="00341035" w:rsidRDefault="00341035" w:rsidP="00CF1323">
      <w:pPr>
        <w:pStyle w:val="Firma"/>
        <w:ind w:left="0"/>
        <w:rPr>
          <w:color w:val="000000" w:themeColor="text1"/>
        </w:rPr>
      </w:pPr>
      <w:r w:rsidRPr="00071171">
        <w:rPr>
          <w:color w:val="000000" w:themeColor="text1"/>
          <w:highlight w:val="yellow"/>
        </w:rPr>
        <w:t>TIPO ASENTAMIENTO (tc_tipo_asentamiento)</w:t>
      </w:r>
    </w:p>
    <w:p w14:paraId="28F2C46B" w14:textId="77777777" w:rsidR="00341035" w:rsidRDefault="00341035" w:rsidP="00CF1323">
      <w:pPr>
        <w:pStyle w:val="Firma"/>
        <w:ind w:left="0"/>
        <w:rPr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2614"/>
        <w:gridCol w:w="2614"/>
      </w:tblGrid>
      <w:tr w:rsidR="00341035" w14:paraId="602AE7CC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A238D3" w14:textId="77777777" w:rsidR="00341035" w:rsidRDefault="00341035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6B6AFD85" w14:textId="77777777" w:rsidR="00341035" w:rsidRDefault="00341035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028CD5B9" w14:textId="77777777" w:rsidR="00341035" w:rsidRDefault="00341035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6FEFDE2A" w14:textId="77777777" w:rsidR="00341035" w:rsidRDefault="00341035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341035" w14:paraId="00A26DD7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0B554C" w14:textId="61B49ADA" w:rsidR="00341035" w:rsidRDefault="00341035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547015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72D43CCB" w14:textId="77777777" w:rsidR="00341035" w:rsidRDefault="00341035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532D1F12" w14:textId="77777777" w:rsidR="00341035" w:rsidRDefault="00341035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050DE1F7" w14:textId="44052947" w:rsidR="00341035" w:rsidRDefault="00071171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los asentamientos</w:t>
            </w:r>
          </w:p>
        </w:tc>
      </w:tr>
      <w:tr w:rsidR="00341035" w14:paraId="7E85F22F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5C91EA" w14:textId="77777777" w:rsidR="00341035" w:rsidRDefault="00341035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398" w:type="dxa"/>
          </w:tcPr>
          <w:p w14:paraId="6456C2C8" w14:textId="77777777" w:rsidR="00341035" w:rsidRDefault="00341035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6F7B52F0" w14:textId="77777777" w:rsidR="00341035" w:rsidRDefault="00341035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2614" w:type="dxa"/>
          </w:tcPr>
          <w:p w14:paraId="6929AAAF" w14:textId="5534FAD5" w:rsidR="00341035" w:rsidRDefault="00071171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del asentamiento</w:t>
            </w:r>
          </w:p>
        </w:tc>
      </w:tr>
      <w:tr w:rsidR="00341035" w14:paraId="4E4BC682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A8E384" w14:textId="10DA6C32" w:rsidR="00341035" w:rsidRDefault="00341035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Id_TA_INEGI</w:t>
            </w:r>
          </w:p>
        </w:tc>
        <w:tc>
          <w:tcPr>
            <w:tcW w:w="2398" w:type="dxa"/>
          </w:tcPr>
          <w:p w14:paraId="312D3544" w14:textId="77777777" w:rsidR="00341035" w:rsidRDefault="00341035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2E61445A" w14:textId="77777777" w:rsidR="00341035" w:rsidRDefault="00341035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614" w:type="dxa"/>
          </w:tcPr>
          <w:p w14:paraId="6487F195" w14:textId="77777777" w:rsidR="00341035" w:rsidRDefault="00341035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59C1A9F6" w14:textId="77777777" w:rsidR="00341035" w:rsidRDefault="00341035" w:rsidP="00CF1323">
      <w:pPr>
        <w:pStyle w:val="Firma"/>
        <w:ind w:left="0"/>
        <w:rPr>
          <w:color w:val="000000" w:themeColor="text1"/>
        </w:rPr>
      </w:pPr>
    </w:p>
    <w:p w14:paraId="004711E9" w14:textId="062E98FF" w:rsidR="00341035" w:rsidRDefault="00B35684" w:rsidP="00CF1323">
      <w:pPr>
        <w:pStyle w:val="Firma"/>
        <w:ind w:left="0"/>
        <w:rPr>
          <w:color w:val="000000" w:themeColor="text1"/>
        </w:rPr>
      </w:pPr>
      <w:r w:rsidRPr="00EF7C08">
        <w:rPr>
          <w:color w:val="000000" w:themeColor="text1"/>
          <w:highlight w:val="yellow"/>
        </w:rPr>
        <w:t>TIPO DERECHO HABIENTE (tc_tipo_derechohabiente)</w:t>
      </w:r>
    </w:p>
    <w:p w14:paraId="063A6983" w14:textId="77777777" w:rsidR="00B35684" w:rsidRDefault="00B35684" w:rsidP="00CF1323">
      <w:pPr>
        <w:pStyle w:val="Firma"/>
        <w:ind w:left="0"/>
        <w:rPr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2614"/>
        <w:gridCol w:w="2614"/>
      </w:tblGrid>
      <w:tr w:rsidR="00B35684" w14:paraId="1DA3F1D6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B18C04" w14:textId="77777777" w:rsidR="00B35684" w:rsidRDefault="00B35684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3D553E36" w14:textId="77777777" w:rsidR="00B35684" w:rsidRDefault="00B35684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0A405F68" w14:textId="77777777" w:rsidR="00B35684" w:rsidRDefault="00B35684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6298DEB0" w14:textId="77777777" w:rsidR="00B35684" w:rsidRDefault="00B35684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B35684" w14:paraId="6EEF40AF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8167CC" w14:textId="2F755EB3" w:rsidR="00B35684" w:rsidRDefault="00B35684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547015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4077DAC5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5110935A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03F1D118" w14:textId="029A443E" w:rsidR="00B35684" w:rsidRDefault="007E5816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Identificador de los tipos de </w:t>
            </w:r>
            <w:r w:rsidR="00A744BC">
              <w:rPr>
                <w:color w:val="000000" w:themeColor="text1"/>
              </w:rPr>
              <w:t>derechos habientes</w:t>
            </w:r>
          </w:p>
        </w:tc>
      </w:tr>
      <w:tr w:rsidR="00B35684" w14:paraId="0DA1CD3D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9177E7" w14:textId="77777777" w:rsidR="00B35684" w:rsidRDefault="00B35684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398" w:type="dxa"/>
          </w:tcPr>
          <w:p w14:paraId="46B1BC59" w14:textId="77777777" w:rsidR="00B35684" w:rsidRDefault="00B3568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2B937DAC" w14:textId="1678BFB7" w:rsidR="00B35684" w:rsidRDefault="00B3568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2614" w:type="dxa"/>
          </w:tcPr>
          <w:p w14:paraId="5448F312" w14:textId="42BAC4AC" w:rsidR="00B35684" w:rsidRDefault="00A744B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del derecho habiente</w:t>
            </w:r>
          </w:p>
        </w:tc>
      </w:tr>
      <w:tr w:rsidR="00B35684" w14:paraId="6F94737A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4B4C85" w14:textId="09045EC0" w:rsidR="00B35684" w:rsidRDefault="00B35684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Id_SEG_INEGI</w:t>
            </w:r>
          </w:p>
        </w:tc>
        <w:tc>
          <w:tcPr>
            <w:tcW w:w="2398" w:type="dxa"/>
          </w:tcPr>
          <w:p w14:paraId="4AC33600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3DFB73DE" w14:textId="0D236CC9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2614" w:type="dxa"/>
          </w:tcPr>
          <w:p w14:paraId="7298EBA1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4F4B5E36" w14:textId="77777777" w:rsidR="000D5CBE" w:rsidRDefault="000D5CBE" w:rsidP="00CF1323">
      <w:pPr>
        <w:pStyle w:val="Firma"/>
        <w:ind w:left="0"/>
        <w:rPr>
          <w:color w:val="000000" w:themeColor="text1"/>
        </w:rPr>
      </w:pPr>
    </w:p>
    <w:p w14:paraId="191AD243" w14:textId="77777777" w:rsidR="000D5CBE" w:rsidRDefault="000D5CBE" w:rsidP="00CF1323">
      <w:pPr>
        <w:pStyle w:val="Firma"/>
        <w:ind w:left="0"/>
        <w:rPr>
          <w:color w:val="000000" w:themeColor="text1"/>
        </w:rPr>
      </w:pPr>
    </w:p>
    <w:p w14:paraId="618562E0" w14:textId="196A2BB1" w:rsidR="00B35684" w:rsidRDefault="00B35684" w:rsidP="00CF1323">
      <w:pPr>
        <w:pStyle w:val="Firma"/>
        <w:ind w:left="0"/>
        <w:rPr>
          <w:color w:val="000000" w:themeColor="text1"/>
        </w:rPr>
      </w:pPr>
      <w:r w:rsidRPr="00A744BC">
        <w:rPr>
          <w:color w:val="000000" w:themeColor="text1"/>
          <w:highlight w:val="yellow"/>
        </w:rPr>
        <w:t>TIPO DOMICILIO (tc_tipo_domicilio)</w:t>
      </w:r>
    </w:p>
    <w:p w14:paraId="1C505021" w14:textId="77777777" w:rsidR="00B35684" w:rsidRDefault="00B35684" w:rsidP="00CF1323">
      <w:pPr>
        <w:pStyle w:val="Firma"/>
        <w:ind w:left="0"/>
        <w:rPr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2614"/>
        <w:gridCol w:w="2614"/>
      </w:tblGrid>
      <w:tr w:rsidR="00B35684" w14:paraId="6E37D775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CB7156" w14:textId="77777777" w:rsidR="00B35684" w:rsidRDefault="00B35684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19C7DE9D" w14:textId="77777777" w:rsidR="00B35684" w:rsidRDefault="00B35684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23B3F5F1" w14:textId="77777777" w:rsidR="00B35684" w:rsidRDefault="00B35684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49EEEE46" w14:textId="77777777" w:rsidR="00B35684" w:rsidRDefault="00B35684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B35684" w14:paraId="56DC3F74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519026" w14:textId="67842221" w:rsidR="00B35684" w:rsidRDefault="00B35684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547015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2713EA55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42118157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349BC4DE" w14:textId="2D1A0615" w:rsidR="00B35684" w:rsidRDefault="00A744B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</w:t>
            </w:r>
            <w:r w:rsidR="009B02FE">
              <w:rPr>
                <w:color w:val="000000" w:themeColor="text1"/>
              </w:rPr>
              <w:t>e los tipos de domicilios</w:t>
            </w:r>
          </w:p>
        </w:tc>
      </w:tr>
      <w:tr w:rsidR="00B35684" w14:paraId="0C67BC7F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7B37EE" w14:textId="77777777" w:rsidR="00B35684" w:rsidRDefault="00B35684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398" w:type="dxa"/>
          </w:tcPr>
          <w:p w14:paraId="441D89CA" w14:textId="77777777" w:rsidR="00B35684" w:rsidRDefault="00B3568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3C3BEC8A" w14:textId="77777777" w:rsidR="00B35684" w:rsidRDefault="00B3568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2614" w:type="dxa"/>
          </w:tcPr>
          <w:p w14:paraId="61EE4206" w14:textId="741CC7F1" w:rsidR="00B35684" w:rsidRDefault="009B02FE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del tipo de domicilio</w:t>
            </w:r>
          </w:p>
        </w:tc>
      </w:tr>
      <w:tr w:rsidR="00B35684" w14:paraId="1305EFD9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B6FF39" w14:textId="163A3E83" w:rsidR="00B35684" w:rsidRDefault="00B35684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Id_TD_INEGI</w:t>
            </w:r>
          </w:p>
        </w:tc>
        <w:tc>
          <w:tcPr>
            <w:tcW w:w="2398" w:type="dxa"/>
          </w:tcPr>
          <w:p w14:paraId="4169F231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187D1C65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614" w:type="dxa"/>
          </w:tcPr>
          <w:p w14:paraId="12B709F6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498E1514" w14:textId="233FA178" w:rsidR="00A744BC" w:rsidRDefault="00A744BC" w:rsidP="00CF1323">
      <w:pPr>
        <w:pStyle w:val="Firma"/>
        <w:ind w:left="0"/>
        <w:rPr>
          <w:color w:val="000000" w:themeColor="text1"/>
        </w:rPr>
      </w:pPr>
    </w:p>
    <w:p w14:paraId="5B223390" w14:textId="77777777" w:rsidR="00A744BC" w:rsidRDefault="00A744BC">
      <w:pPr>
        <w:spacing w:before="0" w:after="0"/>
        <w:ind w:left="0" w:right="0"/>
        <w:rPr>
          <w:b/>
          <w:bCs/>
          <w:color w:val="000000" w:themeColor="text1"/>
        </w:rPr>
      </w:pPr>
      <w:r>
        <w:rPr>
          <w:color w:val="000000" w:themeColor="text1"/>
        </w:rPr>
        <w:br w:type="page"/>
      </w:r>
    </w:p>
    <w:p w14:paraId="37CBDF3B" w14:textId="77777777" w:rsidR="00B35684" w:rsidRDefault="00B35684" w:rsidP="00CF1323">
      <w:pPr>
        <w:pStyle w:val="Firma"/>
        <w:ind w:left="0"/>
        <w:rPr>
          <w:color w:val="000000" w:themeColor="text1"/>
        </w:rPr>
      </w:pPr>
    </w:p>
    <w:p w14:paraId="34262843" w14:textId="44739843" w:rsidR="00B35684" w:rsidRPr="000D5CBE" w:rsidRDefault="00B35684" w:rsidP="000D5CBE">
      <w:pPr>
        <w:spacing w:before="0" w:after="0"/>
        <w:ind w:left="0" w:right="0"/>
        <w:rPr>
          <w:b/>
          <w:bCs/>
          <w:color w:val="000000" w:themeColor="text1"/>
        </w:rPr>
      </w:pPr>
      <w:r w:rsidRPr="001A6AB0">
        <w:rPr>
          <w:b/>
          <w:bCs/>
          <w:color w:val="000000" w:themeColor="text1"/>
          <w:highlight w:val="yellow"/>
        </w:rPr>
        <w:t>TIPO VIALIDAD (tc_tipo_vialidad)</w:t>
      </w:r>
    </w:p>
    <w:p w14:paraId="4FFED08C" w14:textId="77777777" w:rsidR="00B35684" w:rsidRDefault="00B35684" w:rsidP="00CF1323">
      <w:pPr>
        <w:pStyle w:val="Firma"/>
        <w:ind w:left="0"/>
        <w:rPr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2614"/>
        <w:gridCol w:w="2614"/>
      </w:tblGrid>
      <w:tr w:rsidR="00B35684" w14:paraId="018FE9EF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7221B0" w14:textId="77777777" w:rsidR="00B35684" w:rsidRDefault="00B35684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48833281" w14:textId="77777777" w:rsidR="00B35684" w:rsidRDefault="00B35684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6C356956" w14:textId="77777777" w:rsidR="00B35684" w:rsidRDefault="00B35684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5816E65A" w14:textId="77777777" w:rsidR="00B35684" w:rsidRDefault="00B35684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B35684" w14:paraId="1581E355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0E2422" w14:textId="49726719" w:rsidR="00B35684" w:rsidRDefault="00B35684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547015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7E8CE991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7EE95460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5856D04C" w14:textId="3016243F" w:rsidR="00B35684" w:rsidRDefault="006B0B29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los tipos de vialidad</w:t>
            </w:r>
          </w:p>
        </w:tc>
      </w:tr>
      <w:tr w:rsidR="00B35684" w14:paraId="0535ED27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FAE0B0" w14:textId="77777777" w:rsidR="00B35684" w:rsidRDefault="00B35684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398" w:type="dxa"/>
          </w:tcPr>
          <w:p w14:paraId="5D8A8B3D" w14:textId="77777777" w:rsidR="00B35684" w:rsidRDefault="00B3568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270C920E" w14:textId="77777777" w:rsidR="00B35684" w:rsidRDefault="00B3568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2614" w:type="dxa"/>
          </w:tcPr>
          <w:p w14:paraId="284BF655" w14:textId="34956985" w:rsidR="00B35684" w:rsidRDefault="006B0B29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del tipo de via</w:t>
            </w:r>
            <w:r w:rsidR="001A6AB0">
              <w:rPr>
                <w:color w:val="000000" w:themeColor="text1"/>
              </w:rPr>
              <w:t>lidad</w:t>
            </w:r>
          </w:p>
        </w:tc>
      </w:tr>
      <w:tr w:rsidR="00B35684" w14:paraId="4E7BC9C0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D7B595" w14:textId="03F85D09" w:rsidR="00B35684" w:rsidRDefault="00B35684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Id_VIAL_INEGI</w:t>
            </w:r>
          </w:p>
        </w:tc>
        <w:tc>
          <w:tcPr>
            <w:tcW w:w="2398" w:type="dxa"/>
          </w:tcPr>
          <w:p w14:paraId="6E5DC262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1DF71EB8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614" w:type="dxa"/>
          </w:tcPr>
          <w:p w14:paraId="2C623443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19320839" w14:textId="77777777" w:rsidR="00B35684" w:rsidRDefault="00B35684" w:rsidP="00CF1323">
      <w:pPr>
        <w:pStyle w:val="Firma"/>
        <w:ind w:left="0"/>
        <w:rPr>
          <w:color w:val="000000" w:themeColor="text1"/>
        </w:rPr>
      </w:pPr>
    </w:p>
    <w:p w14:paraId="476FC544" w14:textId="77777777" w:rsidR="00284DDB" w:rsidRDefault="00284DDB" w:rsidP="00CF1323">
      <w:pPr>
        <w:pStyle w:val="Firma"/>
        <w:ind w:left="0"/>
        <w:rPr>
          <w:color w:val="000000" w:themeColor="text1"/>
        </w:rPr>
      </w:pPr>
    </w:p>
    <w:p w14:paraId="5FEA1242" w14:textId="59C075B0" w:rsidR="00B35684" w:rsidRDefault="00B35684" w:rsidP="00CF1323">
      <w:pPr>
        <w:pStyle w:val="Firma"/>
        <w:ind w:left="0"/>
        <w:rPr>
          <w:color w:val="000000" w:themeColor="text1"/>
        </w:rPr>
      </w:pPr>
      <w:r w:rsidRPr="00752B09">
        <w:rPr>
          <w:color w:val="000000" w:themeColor="text1"/>
          <w:highlight w:val="yellow"/>
        </w:rPr>
        <w:t>TIPO VIVIENDA (tc_tipo_vivienda)</w:t>
      </w:r>
    </w:p>
    <w:p w14:paraId="70B4DD59" w14:textId="77777777" w:rsidR="00B35684" w:rsidRDefault="00B35684" w:rsidP="00CF1323">
      <w:pPr>
        <w:pStyle w:val="Firma"/>
        <w:ind w:left="0"/>
        <w:rPr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2614"/>
        <w:gridCol w:w="2614"/>
      </w:tblGrid>
      <w:tr w:rsidR="00B35684" w14:paraId="2EEEB4C1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F2E88A" w14:textId="77777777" w:rsidR="00B35684" w:rsidRDefault="00B35684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26CFE81A" w14:textId="77777777" w:rsidR="00B35684" w:rsidRDefault="00B35684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1107EB7D" w14:textId="77777777" w:rsidR="00B35684" w:rsidRDefault="00B35684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77E1DD2B" w14:textId="77777777" w:rsidR="00B35684" w:rsidRDefault="00B35684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B35684" w14:paraId="54E261A9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992CF4" w14:textId="602C8BD6" w:rsidR="00B35684" w:rsidRDefault="00B35684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547015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0D5E4225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741C2D13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77FA3579" w14:textId="597043A0" w:rsidR="00B35684" w:rsidRDefault="006B10D6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los tipos de vivienda</w:t>
            </w:r>
          </w:p>
        </w:tc>
      </w:tr>
      <w:tr w:rsidR="00B35684" w14:paraId="61457B33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C9703B" w14:textId="77777777" w:rsidR="00B35684" w:rsidRDefault="00B35684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398" w:type="dxa"/>
          </w:tcPr>
          <w:p w14:paraId="49E3471F" w14:textId="77777777" w:rsidR="00B35684" w:rsidRDefault="00B3568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2F2C593D" w14:textId="77777777" w:rsidR="00B35684" w:rsidRDefault="00B3568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2614" w:type="dxa"/>
          </w:tcPr>
          <w:p w14:paraId="53683EFE" w14:textId="08213B44" w:rsidR="00B35684" w:rsidRDefault="006B10D6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del tipo de vivienda</w:t>
            </w:r>
          </w:p>
        </w:tc>
      </w:tr>
      <w:tr w:rsidR="00B35684" w14:paraId="54CEBA01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944711" w14:textId="11166193" w:rsidR="00B35684" w:rsidRDefault="00B35684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Id_Int_INEGI</w:t>
            </w:r>
          </w:p>
        </w:tc>
        <w:tc>
          <w:tcPr>
            <w:tcW w:w="2398" w:type="dxa"/>
          </w:tcPr>
          <w:p w14:paraId="70773475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2824722E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614" w:type="dxa"/>
          </w:tcPr>
          <w:p w14:paraId="193D03FD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44CC3AA7" w14:textId="77777777" w:rsidR="00B35684" w:rsidRDefault="00B35684" w:rsidP="00CF1323">
      <w:pPr>
        <w:pStyle w:val="Firma"/>
        <w:ind w:left="0"/>
        <w:rPr>
          <w:color w:val="000000" w:themeColor="text1"/>
        </w:rPr>
      </w:pPr>
    </w:p>
    <w:p w14:paraId="71267B69" w14:textId="5418E81E" w:rsidR="00B35684" w:rsidRDefault="00B35684" w:rsidP="00CF1323">
      <w:pPr>
        <w:pStyle w:val="Firma"/>
        <w:ind w:left="0"/>
        <w:rPr>
          <w:color w:val="000000" w:themeColor="text1"/>
        </w:rPr>
      </w:pPr>
      <w:r>
        <w:rPr>
          <w:color w:val="000000" w:themeColor="text1"/>
        </w:rPr>
        <w:t>DOCUMENTACIÓN CANASTA BÁSICA (t_documentacion_canastabasica)</w:t>
      </w:r>
    </w:p>
    <w:p w14:paraId="06B28075" w14:textId="77777777" w:rsidR="00B35684" w:rsidRDefault="00B35684" w:rsidP="00CF1323">
      <w:pPr>
        <w:pStyle w:val="Firma"/>
        <w:ind w:left="0"/>
        <w:rPr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1997"/>
        <w:gridCol w:w="3231"/>
      </w:tblGrid>
      <w:tr w:rsidR="00B35684" w14:paraId="71E9DB2F" w14:textId="77777777" w:rsidTr="00752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99D111" w14:textId="77777777" w:rsidR="00B35684" w:rsidRDefault="00B35684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6DF6673E" w14:textId="77777777" w:rsidR="00B35684" w:rsidRDefault="00B35684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1997" w:type="dxa"/>
          </w:tcPr>
          <w:p w14:paraId="20E3AF49" w14:textId="77777777" w:rsidR="00B35684" w:rsidRDefault="00B35684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3231" w:type="dxa"/>
          </w:tcPr>
          <w:p w14:paraId="59C83D70" w14:textId="77777777" w:rsidR="00B35684" w:rsidRDefault="00B35684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B35684" w14:paraId="3FCF74B6" w14:textId="77777777" w:rsidTr="0075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8A90B0" w14:textId="2A54A87D" w:rsidR="00B35684" w:rsidRDefault="00B35684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547015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65DD7817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997" w:type="dxa"/>
          </w:tcPr>
          <w:p w14:paraId="7C55077B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231" w:type="dxa"/>
          </w:tcPr>
          <w:p w14:paraId="650D06EC" w14:textId="4F127A52" w:rsidR="00B35684" w:rsidRDefault="00752B09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la documentación de canasta básica</w:t>
            </w:r>
          </w:p>
        </w:tc>
      </w:tr>
      <w:tr w:rsidR="00B35684" w14:paraId="3C8FBD32" w14:textId="77777777" w:rsidTr="0075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BD2FF4" w14:textId="0F10CD09" w:rsidR="00B35684" w:rsidRDefault="00B35684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Id_Servicio</w:t>
            </w:r>
          </w:p>
        </w:tc>
        <w:tc>
          <w:tcPr>
            <w:tcW w:w="2398" w:type="dxa"/>
          </w:tcPr>
          <w:p w14:paraId="38E56235" w14:textId="7862B0C9" w:rsidR="00B35684" w:rsidRDefault="00B3568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997" w:type="dxa"/>
          </w:tcPr>
          <w:p w14:paraId="52F5586E" w14:textId="16C86657" w:rsidR="00B35684" w:rsidRDefault="00B3568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231" w:type="dxa"/>
          </w:tcPr>
          <w:p w14:paraId="294E5140" w14:textId="353C7820" w:rsidR="00B35684" w:rsidRDefault="00FC24C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servicio</w:t>
            </w:r>
          </w:p>
        </w:tc>
      </w:tr>
      <w:tr w:rsidR="00B35684" w14:paraId="15778C28" w14:textId="77777777" w:rsidTr="0075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5A02CC" w14:textId="39DD3229" w:rsidR="00B35684" w:rsidRDefault="00B35684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Id_Estatus</w:t>
            </w:r>
          </w:p>
        </w:tc>
        <w:tc>
          <w:tcPr>
            <w:tcW w:w="2398" w:type="dxa"/>
          </w:tcPr>
          <w:p w14:paraId="252A51EF" w14:textId="259E791B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997" w:type="dxa"/>
          </w:tcPr>
          <w:p w14:paraId="6396012F" w14:textId="2E51F100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231" w:type="dxa"/>
          </w:tcPr>
          <w:p w14:paraId="0CB84D3B" w14:textId="0C00AB52" w:rsidR="00B35684" w:rsidRDefault="00FC24C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estatus</w:t>
            </w:r>
          </w:p>
        </w:tc>
      </w:tr>
      <w:tr w:rsidR="00B35684" w14:paraId="190E8B8F" w14:textId="77777777" w:rsidTr="0075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570009" w14:textId="28DAF83A" w:rsidR="00B35684" w:rsidRDefault="00B35684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Id_Documento</w:t>
            </w:r>
          </w:p>
        </w:tc>
        <w:tc>
          <w:tcPr>
            <w:tcW w:w="2398" w:type="dxa"/>
          </w:tcPr>
          <w:p w14:paraId="01A90DE0" w14:textId="428F3551" w:rsidR="00B35684" w:rsidRDefault="00B3568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997" w:type="dxa"/>
          </w:tcPr>
          <w:p w14:paraId="4D85EB1F" w14:textId="00F29312" w:rsidR="00B35684" w:rsidRDefault="00B3568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231" w:type="dxa"/>
          </w:tcPr>
          <w:p w14:paraId="2599D1B3" w14:textId="3C2B0D2F" w:rsidR="00B35684" w:rsidRDefault="00FC24C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documento</w:t>
            </w:r>
          </w:p>
        </w:tc>
      </w:tr>
    </w:tbl>
    <w:p w14:paraId="54B89395" w14:textId="5AA5A39B" w:rsidR="00752B09" w:rsidRDefault="00752B09">
      <w:pPr>
        <w:spacing w:before="0" w:after="0"/>
        <w:ind w:left="0" w:right="0"/>
        <w:rPr>
          <w:b/>
          <w:bCs/>
          <w:color w:val="000000" w:themeColor="text1"/>
        </w:rPr>
      </w:pPr>
    </w:p>
    <w:p w14:paraId="38468D9D" w14:textId="77777777" w:rsidR="000D5CBE" w:rsidRDefault="000D5CBE" w:rsidP="00CF1323">
      <w:pPr>
        <w:pStyle w:val="Firma"/>
        <w:ind w:left="0"/>
        <w:rPr>
          <w:color w:val="000000" w:themeColor="text1"/>
        </w:rPr>
      </w:pPr>
    </w:p>
    <w:p w14:paraId="27AF0D88" w14:textId="77777777" w:rsidR="000D5CBE" w:rsidRDefault="000D5CBE" w:rsidP="00CF1323">
      <w:pPr>
        <w:pStyle w:val="Firma"/>
        <w:ind w:left="0"/>
        <w:rPr>
          <w:color w:val="000000" w:themeColor="text1"/>
        </w:rPr>
      </w:pPr>
    </w:p>
    <w:p w14:paraId="38C91B05" w14:textId="48029F88" w:rsidR="00B35684" w:rsidRDefault="00B35684" w:rsidP="00CF1323">
      <w:pPr>
        <w:pStyle w:val="Firma"/>
        <w:ind w:left="0"/>
        <w:rPr>
          <w:color w:val="000000" w:themeColor="text1"/>
        </w:rPr>
      </w:pPr>
      <w:r>
        <w:rPr>
          <w:color w:val="000000" w:themeColor="text1"/>
        </w:rPr>
        <w:t>DOCUMENTACIÓN COMEDOR COMUNITARIO (t_documentacion_comedorcomunitario)</w:t>
      </w:r>
    </w:p>
    <w:p w14:paraId="4527352A" w14:textId="77777777" w:rsidR="00B35684" w:rsidRDefault="00B35684" w:rsidP="00CF1323">
      <w:pPr>
        <w:pStyle w:val="Firma"/>
        <w:ind w:left="0"/>
        <w:rPr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29"/>
        <w:gridCol w:w="2398"/>
        <w:gridCol w:w="1741"/>
        <w:gridCol w:w="3488"/>
      </w:tblGrid>
      <w:tr w:rsidR="00B35684" w14:paraId="2E38A89D" w14:textId="77777777" w:rsidTr="00582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5485BE" w14:textId="77777777" w:rsidR="00B35684" w:rsidRDefault="00B35684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449B7B1A" w14:textId="77777777" w:rsidR="00B35684" w:rsidRDefault="00B35684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1740" w:type="dxa"/>
          </w:tcPr>
          <w:p w14:paraId="1BCE6D50" w14:textId="77777777" w:rsidR="00B35684" w:rsidRDefault="00B35684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3488" w:type="dxa"/>
          </w:tcPr>
          <w:p w14:paraId="594459DF" w14:textId="77777777" w:rsidR="00B35684" w:rsidRDefault="00B35684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B35684" w14:paraId="5B9BF864" w14:textId="77777777" w:rsidTr="00582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A95864" w14:textId="38982428" w:rsidR="00B35684" w:rsidRDefault="00B35684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547015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51B0C77F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740" w:type="dxa"/>
          </w:tcPr>
          <w:p w14:paraId="05E244CF" w14:textId="77777777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488" w:type="dxa"/>
          </w:tcPr>
          <w:p w14:paraId="54765B5E" w14:textId="6B6418FD" w:rsidR="00B35684" w:rsidRDefault="00807148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</w:t>
            </w:r>
            <w:r w:rsidR="005828B1">
              <w:rPr>
                <w:color w:val="000000" w:themeColor="text1"/>
              </w:rPr>
              <w:t xml:space="preserve"> la documentación de comedor comunitario</w:t>
            </w:r>
          </w:p>
        </w:tc>
      </w:tr>
      <w:tr w:rsidR="00B35684" w14:paraId="65D7D175" w14:textId="77777777" w:rsidTr="00582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950CF7" w14:textId="250D89A9" w:rsidR="00B35684" w:rsidRDefault="00B35684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Id_Servicio</w:t>
            </w:r>
          </w:p>
        </w:tc>
        <w:tc>
          <w:tcPr>
            <w:tcW w:w="2398" w:type="dxa"/>
          </w:tcPr>
          <w:p w14:paraId="361F2424" w14:textId="4AC33EBF" w:rsidR="00B35684" w:rsidRDefault="00B3568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740" w:type="dxa"/>
          </w:tcPr>
          <w:p w14:paraId="63BA4CB2" w14:textId="76937BAC" w:rsidR="00B35684" w:rsidRDefault="00B3568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488" w:type="dxa"/>
          </w:tcPr>
          <w:p w14:paraId="7D1D3DC6" w14:textId="2BEC8A8E" w:rsidR="00B35684" w:rsidRDefault="005828B1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servicio</w:t>
            </w:r>
          </w:p>
        </w:tc>
      </w:tr>
      <w:tr w:rsidR="00B35684" w14:paraId="577C1DCD" w14:textId="77777777" w:rsidTr="00582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8B7183" w14:textId="1528724C" w:rsidR="00B35684" w:rsidRDefault="00B35684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Id_Estatus</w:t>
            </w:r>
          </w:p>
        </w:tc>
        <w:tc>
          <w:tcPr>
            <w:tcW w:w="2398" w:type="dxa"/>
          </w:tcPr>
          <w:p w14:paraId="378E79AB" w14:textId="283D41EF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740" w:type="dxa"/>
          </w:tcPr>
          <w:p w14:paraId="6FDE6F1B" w14:textId="70BB3FF4" w:rsidR="00B35684" w:rsidRDefault="00B3568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488" w:type="dxa"/>
          </w:tcPr>
          <w:p w14:paraId="435964C8" w14:textId="114AAFB8" w:rsidR="00B35684" w:rsidRDefault="005828B1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estatus</w:t>
            </w:r>
          </w:p>
        </w:tc>
      </w:tr>
      <w:tr w:rsidR="00B35684" w14:paraId="0E517B73" w14:textId="77777777" w:rsidTr="00582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C4FDD2" w14:textId="3959B2C7" w:rsidR="00B35684" w:rsidRDefault="00B35684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Id_Documento</w:t>
            </w:r>
          </w:p>
        </w:tc>
        <w:tc>
          <w:tcPr>
            <w:tcW w:w="2398" w:type="dxa"/>
          </w:tcPr>
          <w:p w14:paraId="494A3B34" w14:textId="15DFBEA6" w:rsidR="00B35684" w:rsidRDefault="00B3568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740" w:type="dxa"/>
          </w:tcPr>
          <w:p w14:paraId="3FCE1288" w14:textId="18DC79CE" w:rsidR="00B35684" w:rsidRDefault="00B3568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488" w:type="dxa"/>
          </w:tcPr>
          <w:p w14:paraId="5FA9C0AC" w14:textId="1C1167B7" w:rsidR="00B35684" w:rsidRDefault="005828B1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documento</w:t>
            </w:r>
          </w:p>
        </w:tc>
      </w:tr>
    </w:tbl>
    <w:p w14:paraId="756E06CF" w14:textId="3B991FC7" w:rsidR="00B35684" w:rsidRDefault="00B35684" w:rsidP="00752B09">
      <w:pPr>
        <w:spacing w:before="0" w:after="0"/>
        <w:ind w:left="0" w:right="0"/>
        <w:rPr>
          <w:color w:val="000000" w:themeColor="text1"/>
        </w:rPr>
      </w:pPr>
    </w:p>
    <w:p w14:paraId="555C6798" w14:textId="77777777" w:rsidR="00752B09" w:rsidRDefault="00752B09" w:rsidP="00752B09">
      <w:pPr>
        <w:spacing w:before="0" w:after="0"/>
        <w:ind w:left="0" w:right="0"/>
        <w:rPr>
          <w:color w:val="000000" w:themeColor="text1"/>
        </w:rPr>
      </w:pPr>
    </w:p>
    <w:p w14:paraId="7CFDDC74" w14:textId="0F8521A9" w:rsidR="002C4E5C" w:rsidRDefault="00A123C2">
      <w:pPr>
        <w:spacing w:before="0" w:after="0"/>
        <w:ind w:left="0" w:righ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</w:t>
      </w:r>
      <w:r w:rsidR="00B35684">
        <w:rPr>
          <w:b/>
          <w:bCs/>
          <w:color w:val="000000" w:themeColor="text1"/>
        </w:rPr>
        <w:t>DOCUMENTACIÓN NUTRE DIF (</w:t>
      </w:r>
      <w:r w:rsidR="002C4E5C">
        <w:rPr>
          <w:b/>
          <w:bCs/>
          <w:color w:val="000000" w:themeColor="text1"/>
        </w:rPr>
        <w:t>t_documentacion_nutredif</w:t>
      </w:r>
      <w:r w:rsidR="00B35684">
        <w:rPr>
          <w:b/>
          <w:bCs/>
          <w:color w:val="000000" w:themeColor="text1"/>
        </w:rPr>
        <w:t>)</w:t>
      </w:r>
    </w:p>
    <w:p w14:paraId="2B89EAFD" w14:textId="77777777" w:rsidR="002C4E5C" w:rsidRDefault="002C4E5C">
      <w:pPr>
        <w:spacing w:before="0" w:after="0"/>
        <w:ind w:left="0" w:right="0"/>
        <w:rPr>
          <w:b/>
          <w:bCs/>
          <w:color w:val="000000" w:themeColor="text1"/>
        </w:rPr>
      </w:pPr>
    </w:p>
    <w:tbl>
      <w:tblPr>
        <w:tblStyle w:val="Tablaconcuadrcula4-nfasis2"/>
        <w:tblW w:w="10627" w:type="dxa"/>
        <w:tblLook w:val="04A0" w:firstRow="1" w:lastRow="0" w:firstColumn="1" w:lastColumn="0" w:noHBand="0" w:noVBand="1"/>
      </w:tblPr>
      <w:tblGrid>
        <w:gridCol w:w="2830"/>
        <w:gridCol w:w="2398"/>
        <w:gridCol w:w="2614"/>
        <w:gridCol w:w="2785"/>
      </w:tblGrid>
      <w:tr w:rsidR="002C4E5C" w14:paraId="7AF40404" w14:textId="77777777" w:rsidTr="00D02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08BAE2" w14:textId="77777777" w:rsidR="002C4E5C" w:rsidRDefault="002C4E5C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1AF65B2D" w14:textId="77777777" w:rsidR="002C4E5C" w:rsidRDefault="002C4E5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78149679" w14:textId="77777777" w:rsidR="002C4E5C" w:rsidRDefault="002C4E5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785" w:type="dxa"/>
          </w:tcPr>
          <w:p w14:paraId="48DDAAF3" w14:textId="77777777" w:rsidR="002C4E5C" w:rsidRDefault="002C4E5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2C4E5C" w14:paraId="35D75FD8" w14:textId="77777777" w:rsidTr="00D02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4B0230" w14:textId="5972BD08" w:rsidR="002C4E5C" w:rsidRDefault="002C4E5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4F122E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1E9FEBA4" w14:textId="77777777" w:rsidR="002C4E5C" w:rsidRDefault="002C4E5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781FC452" w14:textId="77777777" w:rsidR="002C4E5C" w:rsidRDefault="002C4E5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785" w:type="dxa"/>
          </w:tcPr>
          <w:p w14:paraId="75BB8482" w14:textId="640BF900" w:rsidR="002C4E5C" w:rsidRDefault="00D025F7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la documentación</w:t>
            </w:r>
          </w:p>
        </w:tc>
      </w:tr>
      <w:tr w:rsidR="002C4E5C" w14:paraId="49F160AB" w14:textId="77777777" w:rsidTr="00D02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84BB9C" w14:textId="5ACE3FF0" w:rsidR="002C4E5C" w:rsidRDefault="002C4E5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Id_Servicio</w:t>
            </w:r>
          </w:p>
        </w:tc>
        <w:tc>
          <w:tcPr>
            <w:tcW w:w="2398" w:type="dxa"/>
          </w:tcPr>
          <w:p w14:paraId="591E16DA" w14:textId="11524736" w:rsidR="002C4E5C" w:rsidRDefault="002C4E5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725F9876" w14:textId="09727713" w:rsidR="002C4E5C" w:rsidRDefault="002C4E5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785" w:type="dxa"/>
          </w:tcPr>
          <w:p w14:paraId="5868DCF4" w14:textId="70669BB2" w:rsidR="002C4E5C" w:rsidRDefault="00D025F7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servicio</w:t>
            </w:r>
          </w:p>
        </w:tc>
      </w:tr>
      <w:tr w:rsidR="002C4E5C" w14:paraId="0638E428" w14:textId="77777777" w:rsidTr="00D02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166CC4" w14:textId="079FA9D7" w:rsidR="002C4E5C" w:rsidRDefault="002C4E5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Id_Estatus</w:t>
            </w:r>
          </w:p>
        </w:tc>
        <w:tc>
          <w:tcPr>
            <w:tcW w:w="2398" w:type="dxa"/>
          </w:tcPr>
          <w:p w14:paraId="13578395" w14:textId="1D89583A" w:rsidR="002C4E5C" w:rsidRDefault="002C4E5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1F5F9F95" w14:textId="01A7DEEA" w:rsidR="002C4E5C" w:rsidRDefault="002C4E5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785" w:type="dxa"/>
          </w:tcPr>
          <w:p w14:paraId="3279D04D" w14:textId="79DB000A" w:rsidR="002C4E5C" w:rsidRDefault="00D025F7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estatus</w:t>
            </w:r>
          </w:p>
        </w:tc>
      </w:tr>
      <w:tr w:rsidR="002C4E5C" w14:paraId="143CEA16" w14:textId="77777777" w:rsidTr="00D02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726553" w14:textId="0474D3C5" w:rsidR="002C4E5C" w:rsidRDefault="002C4E5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Id_Documento</w:t>
            </w:r>
          </w:p>
        </w:tc>
        <w:tc>
          <w:tcPr>
            <w:tcW w:w="2398" w:type="dxa"/>
          </w:tcPr>
          <w:p w14:paraId="5FA5EC01" w14:textId="26A2D8E7" w:rsidR="002C4E5C" w:rsidRDefault="002C4E5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7B5BCDCF" w14:textId="71AF186C" w:rsidR="002C4E5C" w:rsidRDefault="002C4E5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785" w:type="dxa"/>
          </w:tcPr>
          <w:p w14:paraId="0BF36A2D" w14:textId="3E92C423" w:rsidR="002C4E5C" w:rsidRDefault="00D025F7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documento</w:t>
            </w:r>
          </w:p>
        </w:tc>
      </w:tr>
    </w:tbl>
    <w:p w14:paraId="7A8A7136" w14:textId="6548DDF5" w:rsidR="00B35684" w:rsidRDefault="00B35684">
      <w:pPr>
        <w:spacing w:before="0" w:after="0"/>
        <w:ind w:left="0" w:right="0"/>
        <w:rPr>
          <w:color w:val="000000" w:themeColor="text1"/>
        </w:rPr>
      </w:pPr>
    </w:p>
    <w:p w14:paraId="0DB8F074" w14:textId="5C4306ED" w:rsidR="002C4E5C" w:rsidRDefault="002C4E5C">
      <w:pPr>
        <w:spacing w:before="0" w:after="0"/>
        <w:ind w:left="0" w:righ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DOCUMENTACIÓN SUJETOS VULNERABLES (t_documentacion_sujetosvulnerables)</w:t>
      </w:r>
    </w:p>
    <w:p w14:paraId="6F76728D" w14:textId="77777777" w:rsidR="002C4E5C" w:rsidRDefault="002C4E5C">
      <w:pPr>
        <w:spacing w:before="0" w:after="0"/>
        <w:ind w:left="0" w:right="0"/>
        <w:rPr>
          <w:b/>
          <w:bCs/>
          <w:color w:val="000000" w:themeColor="text1"/>
        </w:rPr>
      </w:pPr>
    </w:p>
    <w:tbl>
      <w:tblPr>
        <w:tblStyle w:val="Tablaconcuadrcula4-nfasis2"/>
        <w:tblW w:w="10627" w:type="dxa"/>
        <w:tblLook w:val="04A0" w:firstRow="1" w:lastRow="0" w:firstColumn="1" w:lastColumn="0" w:noHBand="0" w:noVBand="1"/>
      </w:tblPr>
      <w:tblGrid>
        <w:gridCol w:w="2830"/>
        <w:gridCol w:w="2398"/>
        <w:gridCol w:w="2614"/>
        <w:gridCol w:w="2785"/>
      </w:tblGrid>
      <w:tr w:rsidR="002C4E5C" w14:paraId="6ADA3373" w14:textId="77777777" w:rsidTr="001F0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10C7D5" w14:textId="77777777" w:rsidR="002C4E5C" w:rsidRDefault="002C4E5C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65CF3288" w14:textId="77777777" w:rsidR="002C4E5C" w:rsidRDefault="002C4E5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58D28ADC" w14:textId="77777777" w:rsidR="002C4E5C" w:rsidRDefault="002C4E5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785" w:type="dxa"/>
          </w:tcPr>
          <w:p w14:paraId="2025F2A4" w14:textId="77777777" w:rsidR="002C4E5C" w:rsidRDefault="002C4E5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2C4E5C" w14:paraId="7E4C641D" w14:textId="77777777" w:rsidTr="001F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F4B39E" w14:textId="064830D3" w:rsidR="002C4E5C" w:rsidRDefault="002C4E5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D025F7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799BA384" w14:textId="77777777" w:rsidR="002C4E5C" w:rsidRDefault="002C4E5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62DCE71A" w14:textId="77777777" w:rsidR="002C4E5C" w:rsidRDefault="002C4E5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785" w:type="dxa"/>
          </w:tcPr>
          <w:p w14:paraId="4F9ABCDE" w14:textId="2DBCE7C0" w:rsidR="002C4E5C" w:rsidRDefault="001F0C0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la documentación</w:t>
            </w:r>
          </w:p>
        </w:tc>
      </w:tr>
      <w:tr w:rsidR="002C4E5C" w14:paraId="7F9C6FE1" w14:textId="77777777" w:rsidTr="001F0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A9BA13" w14:textId="40717F4C" w:rsidR="002C4E5C" w:rsidRDefault="002C4E5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Id_Servicio</w:t>
            </w:r>
          </w:p>
        </w:tc>
        <w:tc>
          <w:tcPr>
            <w:tcW w:w="2398" w:type="dxa"/>
          </w:tcPr>
          <w:p w14:paraId="31544963" w14:textId="5838CCEA" w:rsidR="002C4E5C" w:rsidRDefault="002C4E5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099036AE" w14:textId="596BAD69" w:rsidR="002C4E5C" w:rsidRDefault="002C4E5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785" w:type="dxa"/>
          </w:tcPr>
          <w:p w14:paraId="7C8E7145" w14:textId="200373AF" w:rsidR="002C4E5C" w:rsidRDefault="001F0C0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servicio</w:t>
            </w:r>
          </w:p>
        </w:tc>
      </w:tr>
      <w:tr w:rsidR="002C4E5C" w14:paraId="6D2BB610" w14:textId="77777777" w:rsidTr="001F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7D08D8" w14:textId="5EAA9924" w:rsidR="002C4E5C" w:rsidRDefault="002C4E5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Id_Estatus</w:t>
            </w:r>
          </w:p>
        </w:tc>
        <w:tc>
          <w:tcPr>
            <w:tcW w:w="2398" w:type="dxa"/>
          </w:tcPr>
          <w:p w14:paraId="6AC914EB" w14:textId="0A5BC329" w:rsidR="002C4E5C" w:rsidRDefault="002C4E5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3F345C07" w14:textId="5C521AEA" w:rsidR="002C4E5C" w:rsidRDefault="002C4E5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785" w:type="dxa"/>
          </w:tcPr>
          <w:p w14:paraId="56BB5EAB" w14:textId="7B874687" w:rsidR="002C4E5C" w:rsidRDefault="001F0C0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estatus</w:t>
            </w:r>
          </w:p>
        </w:tc>
      </w:tr>
      <w:tr w:rsidR="002C4E5C" w14:paraId="0D438E4C" w14:textId="77777777" w:rsidTr="001F0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C175DA" w14:textId="1CEBAEAC" w:rsidR="002C4E5C" w:rsidRDefault="002C4E5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Id_Documento</w:t>
            </w:r>
          </w:p>
        </w:tc>
        <w:tc>
          <w:tcPr>
            <w:tcW w:w="2398" w:type="dxa"/>
          </w:tcPr>
          <w:p w14:paraId="0AD2F8ED" w14:textId="6383CC51" w:rsidR="002C4E5C" w:rsidRDefault="002C4E5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5AA44F92" w14:textId="1B131ED0" w:rsidR="002C4E5C" w:rsidRDefault="002C4E5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785" w:type="dxa"/>
          </w:tcPr>
          <w:p w14:paraId="6C8D8C12" w14:textId="5F49B4C7" w:rsidR="002C4E5C" w:rsidRDefault="001F0C0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documento</w:t>
            </w:r>
          </w:p>
        </w:tc>
      </w:tr>
    </w:tbl>
    <w:p w14:paraId="1C0D52EE" w14:textId="5766F104" w:rsidR="00D025F7" w:rsidRDefault="00D025F7">
      <w:pPr>
        <w:spacing w:before="0" w:after="0"/>
        <w:ind w:left="0" w:right="0"/>
        <w:rPr>
          <w:b/>
          <w:bCs/>
          <w:color w:val="000000" w:themeColor="text1"/>
        </w:rPr>
      </w:pPr>
    </w:p>
    <w:p w14:paraId="352261C1" w14:textId="77777777" w:rsidR="00D025F7" w:rsidRPr="002C4E5C" w:rsidRDefault="00D025F7">
      <w:pPr>
        <w:spacing w:before="0" w:after="0"/>
        <w:ind w:left="0" w:right="0"/>
        <w:rPr>
          <w:b/>
          <w:bCs/>
          <w:color w:val="000000" w:themeColor="text1"/>
        </w:rPr>
      </w:pPr>
    </w:p>
    <w:p w14:paraId="28683101" w14:textId="74898663" w:rsidR="002C4E5C" w:rsidRDefault="002C4E5C" w:rsidP="00CF1323">
      <w:pPr>
        <w:pStyle w:val="Firma"/>
        <w:ind w:left="0"/>
        <w:rPr>
          <w:color w:val="000000" w:themeColor="text1"/>
        </w:rPr>
      </w:pPr>
      <w:r w:rsidRPr="00ED574B">
        <w:rPr>
          <w:color w:val="000000" w:themeColor="text1"/>
          <w:highlight w:val="yellow"/>
        </w:rPr>
        <w:t>DOMICILIOS (t_domicilios)</w:t>
      </w:r>
    </w:p>
    <w:p w14:paraId="13A367FF" w14:textId="77777777" w:rsidR="002C4E5C" w:rsidRDefault="002C4E5C" w:rsidP="00CF1323">
      <w:pPr>
        <w:pStyle w:val="Firma"/>
        <w:ind w:left="0"/>
        <w:rPr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3234"/>
        <w:gridCol w:w="2245"/>
        <w:gridCol w:w="2424"/>
        <w:gridCol w:w="2553"/>
      </w:tblGrid>
      <w:tr w:rsidR="009E3174" w14:paraId="7E757BFA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E28057" w14:textId="77777777" w:rsidR="002C4E5C" w:rsidRDefault="002C4E5C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5062574E" w14:textId="77777777" w:rsidR="002C4E5C" w:rsidRDefault="002C4E5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67BC3309" w14:textId="77777777" w:rsidR="002C4E5C" w:rsidRDefault="002C4E5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39FEC918" w14:textId="77777777" w:rsidR="002C4E5C" w:rsidRDefault="002C4E5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9E3174" w14:paraId="673ECDF6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2212FD" w14:textId="663ADFB5" w:rsidR="002C4E5C" w:rsidRDefault="002C4E5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4859E3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423F66C7" w14:textId="77777777" w:rsidR="002C4E5C" w:rsidRDefault="002C4E5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1556A54E" w14:textId="77777777" w:rsidR="002C4E5C" w:rsidRDefault="002C4E5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38105FFA" w14:textId="017F5ED9" w:rsidR="002C4E5C" w:rsidRDefault="00345EC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domicilios</w:t>
            </w:r>
          </w:p>
        </w:tc>
      </w:tr>
      <w:tr w:rsidR="009E3174" w14:paraId="4BBE9176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7055E4" w14:textId="63589D6F" w:rsidR="002C4E5C" w:rsidRDefault="002C4E5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Id_CP</w:t>
            </w:r>
          </w:p>
        </w:tc>
        <w:tc>
          <w:tcPr>
            <w:tcW w:w="2398" w:type="dxa"/>
          </w:tcPr>
          <w:p w14:paraId="439C11E0" w14:textId="0768DE57" w:rsidR="002C4E5C" w:rsidRDefault="002C4E5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55669691" w14:textId="3378A679" w:rsidR="002C4E5C" w:rsidRDefault="002C4E5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5BAB0A7F" w14:textId="09C81DAD" w:rsidR="002C4E5C" w:rsidRDefault="00ED52AF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código postal</w:t>
            </w:r>
          </w:p>
        </w:tc>
      </w:tr>
      <w:tr w:rsidR="009E3174" w14:paraId="7B7AC6AE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DF4836" w14:textId="5E4D3E34" w:rsidR="002C4E5C" w:rsidRDefault="002C4E5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Lada_Tel</w:t>
            </w:r>
          </w:p>
        </w:tc>
        <w:tc>
          <w:tcPr>
            <w:tcW w:w="2398" w:type="dxa"/>
          </w:tcPr>
          <w:p w14:paraId="58E2327B" w14:textId="77777777" w:rsidR="002C4E5C" w:rsidRDefault="002C4E5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78B783FA" w14:textId="23A2DA97" w:rsidR="002C4E5C" w:rsidRDefault="002C4E5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614" w:type="dxa"/>
          </w:tcPr>
          <w:p w14:paraId="334F1238" w14:textId="77777777" w:rsidR="00ED52AF" w:rsidRDefault="00ED52AF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96E7A" w14:paraId="15B84C75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DF5F27" w14:textId="17416DB2" w:rsidR="002C4E5C" w:rsidRDefault="002C4E5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Telefono</w:t>
            </w:r>
          </w:p>
        </w:tc>
        <w:tc>
          <w:tcPr>
            <w:tcW w:w="2398" w:type="dxa"/>
          </w:tcPr>
          <w:p w14:paraId="2A521A56" w14:textId="611BE987" w:rsidR="002C4E5C" w:rsidRDefault="0065187A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2AC90D71" w14:textId="16F224A7" w:rsidR="002C4E5C" w:rsidRDefault="00F96E7A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614" w:type="dxa"/>
          </w:tcPr>
          <w:p w14:paraId="7E15645D" w14:textId="35A12ADD" w:rsidR="002C4E5C" w:rsidRDefault="00CD311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Número telefónico</w:t>
            </w:r>
          </w:p>
        </w:tc>
      </w:tr>
      <w:tr w:rsidR="00F96E7A" w14:paraId="686502D1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9DAF76" w14:textId="2F15AE42" w:rsidR="002C4E5C" w:rsidRDefault="002C4E5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Lada_Fax</w:t>
            </w:r>
          </w:p>
        </w:tc>
        <w:tc>
          <w:tcPr>
            <w:tcW w:w="2398" w:type="dxa"/>
          </w:tcPr>
          <w:p w14:paraId="6061399A" w14:textId="43ECED3C" w:rsidR="002C4E5C" w:rsidRDefault="009E317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0CEBACFA" w14:textId="512BC217" w:rsidR="002C4E5C" w:rsidRDefault="003A6F4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614" w:type="dxa"/>
          </w:tcPr>
          <w:p w14:paraId="4857B91A" w14:textId="77777777" w:rsidR="002C4E5C" w:rsidRDefault="002C4E5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9E3174" w14:paraId="66043ECB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587D96" w14:textId="4FF6A706" w:rsidR="009E3174" w:rsidRDefault="009E3174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Fax</w:t>
            </w:r>
          </w:p>
        </w:tc>
        <w:tc>
          <w:tcPr>
            <w:tcW w:w="2398" w:type="dxa"/>
          </w:tcPr>
          <w:p w14:paraId="44D6970B" w14:textId="690A18EB" w:rsidR="009E3174" w:rsidRDefault="009E317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776D59A2" w14:textId="16C1C7B2" w:rsidR="009E3174" w:rsidRDefault="003A6F4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614" w:type="dxa"/>
          </w:tcPr>
          <w:p w14:paraId="3914977C" w14:textId="77777777" w:rsidR="009E3174" w:rsidRDefault="009E317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96E7A" w14:paraId="6BE2C126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11155C" w14:textId="1E6F1577" w:rsidR="002C4E5C" w:rsidRDefault="002C4E5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Id_Tipo_Domicilio</w:t>
            </w:r>
          </w:p>
        </w:tc>
        <w:tc>
          <w:tcPr>
            <w:tcW w:w="2398" w:type="dxa"/>
          </w:tcPr>
          <w:p w14:paraId="126D2FA9" w14:textId="5F867F39" w:rsidR="002C4E5C" w:rsidRDefault="0029071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01CA1395" w14:textId="3A1A59F2" w:rsidR="002C4E5C" w:rsidRDefault="003A6F4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405DDC8C" w14:textId="33A1D726" w:rsidR="002C4E5C" w:rsidRDefault="00CD311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tipo de domicilio</w:t>
            </w:r>
          </w:p>
        </w:tc>
      </w:tr>
      <w:tr w:rsidR="00F96E7A" w14:paraId="6B713F94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05F5E0" w14:textId="147FA6FF" w:rsidR="002C4E5C" w:rsidRDefault="002C4E5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Id_Tipo_Vialidad</w:t>
            </w:r>
          </w:p>
        </w:tc>
        <w:tc>
          <w:tcPr>
            <w:tcW w:w="2398" w:type="dxa"/>
          </w:tcPr>
          <w:p w14:paraId="2EB69D5E" w14:textId="29BAB083" w:rsidR="002C4E5C" w:rsidRDefault="0029071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2EBFF6E4" w14:textId="3F160EE6" w:rsidR="002C4E5C" w:rsidRDefault="003A6F4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156F5735" w14:textId="16D4F2AE" w:rsidR="002C4E5C" w:rsidRDefault="00C72CC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</w:t>
            </w:r>
            <w:r w:rsidR="00E71A75">
              <w:rPr>
                <w:color w:val="000000" w:themeColor="text1"/>
              </w:rPr>
              <w:t>ador del tipo de vialidad</w:t>
            </w:r>
          </w:p>
        </w:tc>
      </w:tr>
      <w:tr w:rsidR="00F96E7A" w14:paraId="2FE9A032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01465C" w14:textId="7FCE8C88" w:rsidR="002C4E5C" w:rsidRDefault="002C4E5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Nombre_Vialidad</w:t>
            </w:r>
          </w:p>
        </w:tc>
        <w:tc>
          <w:tcPr>
            <w:tcW w:w="2398" w:type="dxa"/>
          </w:tcPr>
          <w:p w14:paraId="1FF51396" w14:textId="4126E4F6" w:rsidR="002C4E5C" w:rsidRDefault="0029071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17FD2501" w14:textId="7C385FF7" w:rsidR="002C4E5C" w:rsidRDefault="003A6F4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2614" w:type="dxa"/>
          </w:tcPr>
          <w:p w14:paraId="65816416" w14:textId="6BC0A9C6" w:rsidR="002C4E5C" w:rsidRDefault="00D06A0D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 la via</w:t>
            </w:r>
            <w:r w:rsidR="006B3A5D">
              <w:rPr>
                <w:color w:val="000000" w:themeColor="text1"/>
              </w:rPr>
              <w:t>lidad</w:t>
            </w:r>
          </w:p>
        </w:tc>
      </w:tr>
      <w:tr w:rsidR="00F96E7A" w14:paraId="550E66D9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6ADB8F" w14:textId="4DB418CA" w:rsidR="002C4E5C" w:rsidRDefault="002C4E5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No_Ext1</w:t>
            </w:r>
          </w:p>
        </w:tc>
        <w:tc>
          <w:tcPr>
            <w:tcW w:w="2398" w:type="dxa"/>
          </w:tcPr>
          <w:p w14:paraId="6575EE2A" w14:textId="4B06003A" w:rsidR="002C4E5C" w:rsidRDefault="0029071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783EACC7" w14:textId="713BC4AC" w:rsidR="002C4E5C" w:rsidRDefault="003A6F4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2614" w:type="dxa"/>
          </w:tcPr>
          <w:p w14:paraId="1777413C" w14:textId="5ACA0EF1" w:rsidR="002C4E5C" w:rsidRDefault="00E14AE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Número exterior</w:t>
            </w:r>
          </w:p>
        </w:tc>
      </w:tr>
      <w:tr w:rsidR="00F96E7A" w14:paraId="31961760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C70C28" w14:textId="0686124A" w:rsidR="002C4E5C" w:rsidRDefault="002C4E5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No_Ext2</w:t>
            </w:r>
          </w:p>
        </w:tc>
        <w:tc>
          <w:tcPr>
            <w:tcW w:w="2398" w:type="dxa"/>
          </w:tcPr>
          <w:p w14:paraId="4A2A21DD" w14:textId="61A202D3" w:rsidR="002C4E5C" w:rsidRDefault="0029071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4D61F220" w14:textId="57E2679C" w:rsidR="002C4E5C" w:rsidRDefault="003A6F4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2614" w:type="dxa"/>
          </w:tcPr>
          <w:p w14:paraId="4192A378" w14:textId="52D55A4C" w:rsidR="002C4E5C" w:rsidRDefault="00E14AE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Número exterior</w:t>
            </w:r>
          </w:p>
        </w:tc>
      </w:tr>
      <w:tr w:rsidR="00F96E7A" w14:paraId="5A32A17C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EC792D" w14:textId="3E94DEBC" w:rsidR="002C4E5C" w:rsidRDefault="002C4E5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No_Int</w:t>
            </w:r>
          </w:p>
        </w:tc>
        <w:tc>
          <w:tcPr>
            <w:tcW w:w="2398" w:type="dxa"/>
          </w:tcPr>
          <w:p w14:paraId="67F16E04" w14:textId="48F42D54" w:rsidR="002C4E5C" w:rsidRDefault="0029071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341671EA" w14:textId="5976AFF5" w:rsidR="002C4E5C" w:rsidRDefault="003A6F4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2614" w:type="dxa"/>
          </w:tcPr>
          <w:p w14:paraId="5C1CDC0C" w14:textId="19ABC63B" w:rsidR="002C4E5C" w:rsidRDefault="00E14AE4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Número interior</w:t>
            </w:r>
          </w:p>
        </w:tc>
      </w:tr>
      <w:tr w:rsidR="00F96E7A" w14:paraId="193A54F0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CCC457" w14:textId="50932524" w:rsidR="002C4E5C" w:rsidRDefault="002C4E5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Entre_Vialidades</w:t>
            </w:r>
          </w:p>
        </w:tc>
        <w:tc>
          <w:tcPr>
            <w:tcW w:w="2398" w:type="dxa"/>
          </w:tcPr>
          <w:p w14:paraId="3294E9AA" w14:textId="083F7ACE" w:rsidR="002C4E5C" w:rsidRDefault="0029071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15D4F11B" w14:textId="69343894" w:rsidR="002C4E5C" w:rsidRDefault="003A6F4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</w:t>
            </w:r>
          </w:p>
        </w:tc>
        <w:tc>
          <w:tcPr>
            <w:tcW w:w="2614" w:type="dxa"/>
          </w:tcPr>
          <w:p w14:paraId="25326430" w14:textId="77777777" w:rsidR="002C4E5C" w:rsidRDefault="002C4E5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96E7A" w14:paraId="31068EAC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EDE3C0" w14:textId="599EACBA" w:rsidR="002C4E5C" w:rsidRDefault="002C4E5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Vialidad_Posterio</w:t>
            </w:r>
            <w:r w:rsidR="0065187A">
              <w:rPr>
                <w:color w:val="000000" w:themeColor="text1"/>
              </w:rPr>
              <w:t>r</w:t>
            </w:r>
          </w:p>
        </w:tc>
        <w:tc>
          <w:tcPr>
            <w:tcW w:w="2398" w:type="dxa"/>
          </w:tcPr>
          <w:p w14:paraId="1947146B" w14:textId="32B0C858" w:rsidR="002C4E5C" w:rsidRDefault="00F96E7A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56E71447" w14:textId="225F3B15" w:rsidR="002C4E5C" w:rsidRDefault="003A6F4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2614" w:type="dxa"/>
          </w:tcPr>
          <w:p w14:paraId="7A01C59A" w14:textId="77777777" w:rsidR="002C4E5C" w:rsidRDefault="002C4E5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96E7A" w14:paraId="63440257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87D428" w14:textId="5A7EB7F4" w:rsidR="0065187A" w:rsidRDefault="0065187A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Descripcion_Ubicacion</w:t>
            </w:r>
          </w:p>
        </w:tc>
        <w:tc>
          <w:tcPr>
            <w:tcW w:w="2398" w:type="dxa"/>
          </w:tcPr>
          <w:p w14:paraId="55E2DCAB" w14:textId="03B22CC5" w:rsidR="0065187A" w:rsidRDefault="00F96E7A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7B3879AA" w14:textId="483D1C88" w:rsidR="0065187A" w:rsidRDefault="003A6F4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</w:t>
            </w:r>
          </w:p>
        </w:tc>
        <w:tc>
          <w:tcPr>
            <w:tcW w:w="2614" w:type="dxa"/>
          </w:tcPr>
          <w:p w14:paraId="40A05E07" w14:textId="2838C1FC" w:rsidR="0065187A" w:rsidRDefault="00ED574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 de la ubicación del domicilio</w:t>
            </w:r>
          </w:p>
        </w:tc>
      </w:tr>
      <w:tr w:rsidR="0065187A" w14:paraId="509BEDA0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B04653" w14:textId="7889675E" w:rsidR="0065187A" w:rsidRDefault="0065187A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Id_Estado_Dom</w:t>
            </w:r>
          </w:p>
        </w:tc>
        <w:tc>
          <w:tcPr>
            <w:tcW w:w="2398" w:type="dxa"/>
          </w:tcPr>
          <w:p w14:paraId="6B86A40F" w14:textId="652B0353" w:rsidR="0065187A" w:rsidRDefault="00F96E7A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2750BF59" w14:textId="3F61F6CE" w:rsidR="0065187A" w:rsidRDefault="007032B7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5FC98263" w14:textId="77777777" w:rsidR="0065187A" w:rsidRDefault="0065187A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5187A" w14:paraId="384351FA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C335BC" w14:textId="22EF9AA3" w:rsidR="0065187A" w:rsidRDefault="0065187A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Id_Municipio</w:t>
            </w:r>
          </w:p>
        </w:tc>
        <w:tc>
          <w:tcPr>
            <w:tcW w:w="2398" w:type="dxa"/>
          </w:tcPr>
          <w:p w14:paraId="35F121AC" w14:textId="6B56130E" w:rsidR="0065187A" w:rsidRDefault="00F96E7A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7EA59C0C" w14:textId="198469A4" w:rsidR="0065187A" w:rsidRDefault="007032B7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32606D06" w14:textId="078A21B2" w:rsidR="0065187A" w:rsidRDefault="00ED574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municipio</w:t>
            </w:r>
          </w:p>
        </w:tc>
      </w:tr>
      <w:tr w:rsidR="0065187A" w14:paraId="3064DFE8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5B8327" w14:textId="103D2C43" w:rsidR="0065187A" w:rsidRDefault="0065187A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Id_Localidad</w:t>
            </w:r>
          </w:p>
        </w:tc>
        <w:tc>
          <w:tcPr>
            <w:tcW w:w="2398" w:type="dxa"/>
          </w:tcPr>
          <w:p w14:paraId="47C3561F" w14:textId="73D1452A" w:rsidR="0065187A" w:rsidRDefault="00F96E7A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2BCBACEB" w14:textId="235F9296" w:rsidR="0065187A" w:rsidRDefault="007032B7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3FB57C0D" w14:textId="3277E4BA" w:rsidR="0065187A" w:rsidRDefault="00ED574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la localidad</w:t>
            </w:r>
          </w:p>
        </w:tc>
      </w:tr>
      <w:tr w:rsidR="0065187A" w14:paraId="05ECBC30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25ED85" w14:textId="12D71807" w:rsidR="0065187A" w:rsidRDefault="0065187A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Id_Tipo_Asentamiento</w:t>
            </w:r>
          </w:p>
        </w:tc>
        <w:tc>
          <w:tcPr>
            <w:tcW w:w="2398" w:type="dxa"/>
          </w:tcPr>
          <w:p w14:paraId="7B15F6E2" w14:textId="7A00BC9C" w:rsidR="0065187A" w:rsidRDefault="00F96E7A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14AD27B4" w14:textId="73CE2781" w:rsidR="0065187A" w:rsidRDefault="007032B7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51D8D192" w14:textId="6EDB88E0" w:rsidR="0065187A" w:rsidRDefault="00ED574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tipo de asentamiento</w:t>
            </w:r>
          </w:p>
        </w:tc>
      </w:tr>
      <w:tr w:rsidR="0065187A" w14:paraId="1131E982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509854" w14:textId="77E097C8" w:rsidR="0065187A" w:rsidRDefault="0065187A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Id_Asentamiento</w:t>
            </w:r>
          </w:p>
        </w:tc>
        <w:tc>
          <w:tcPr>
            <w:tcW w:w="2398" w:type="dxa"/>
          </w:tcPr>
          <w:p w14:paraId="63F0A103" w14:textId="4A721DE8" w:rsidR="0065187A" w:rsidRDefault="00F96E7A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215DC968" w14:textId="77200B71" w:rsidR="0065187A" w:rsidRDefault="007032B7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2604620A" w14:textId="5A26A9EC" w:rsidR="0065187A" w:rsidRDefault="00ED574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Identificador del asentamiento </w:t>
            </w:r>
          </w:p>
        </w:tc>
      </w:tr>
    </w:tbl>
    <w:p w14:paraId="75DC0616" w14:textId="77777777" w:rsidR="002C4E5C" w:rsidRDefault="002C4E5C" w:rsidP="00CF1323">
      <w:pPr>
        <w:pStyle w:val="Firma"/>
        <w:ind w:left="0"/>
        <w:rPr>
          <w:color w:val="000000" w:themeColor="text1"/>
        </w:rPr>
      </w:pPr>
    </w:p>
    <w:p w14:paraId="4B9E2699" w14:textId="3B3DE574" w:rsidR="007032B7" w:rsidRDefault="007032B7" w:rsidP="00CF1323">
      <w:pPr>
        <w:pStyle w:val="Firma"/>
        <w:ind w:left="0"/>
        <w:rPr>
          <w:color w:val="000000" w:themeColor="text1"/>
        </w:rPr>
      </w:pPr>
      <w:r w:rsidRPr="00893DD4">
        <w:rPr>
          <w:color w:val="000000" w:themeColor="text1"/>
          <w:highlight w:val="yellow"/>
        </w:rPr>
        <w:t>PERSONAS (t_personas)</w:t>
      </w:r>
    </w:p>
    <w:p w14:paraId="01B3B535" w14:textId="77777777" w:rsidR="007032B7" w:rsidRDefault="007032B7" w:rsidP="00CF1323">
      <w:pPr>
        <w:pStyle w:val="Firma"/>
        <w:ind w:left="0"/>
        <w:rPr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2614"/>
        <w:gridCol w:w="2614"/>
      </w:tblGrid>
      <w:tr w:rsidR="007032B7" w14:paraId="57F88CBC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3B0E19" w14:textId="77777777" w:rsidR="007032B7" w:rsidRDefault="007032B7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1B98BD29" w14:textId="77777777" w:rsidR="007032B7" w:rsidRDefault="007032B7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4D9D8CD5" w14:textId="77777777" w:rsidR="007032B7" w:rsidRDefault="007032B7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3030B766" w14:textId="77777777" w:rsidR="007032B7" w:rsidRDefault="007032B7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7032B7" w14:paraId="15A67470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3BE97A" w14:textId="17CD3BE8" w:rsidR="007032B7" w:rsidRDefault="007032B7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0A2E34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1678DDB7" w14:textId="77777777" w:rsidR="007032B7" w:rsidRDefault="007032B7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35DE7AA4" w14:textId="77777777" w:rsidR="007032B7" w:rsidRDefault="007032B7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3313B228" w14:textId="4AAD0169" w:rsidR="007032B7" w:rsidRDefault="00323D27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las personas</w:t>
            </w:r>
          </w:p>
        </w:tc>
      </w:tr>
      <w:tr w:rsidR="007032B7" w14:paraId="5185CE5B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CDA03D" w14:textId="70392B72" w:rsidR="007032B7" w:rsidRDefault="00224528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Curp</w:t>
            </w:r>
          </w:p>
        </w:tc>
        <w:tc>
          <w:tcPr>
            <w:tcW w:w="2398" w:type="dxa"/>
          </w:tcPr>
          <w:p w14:paraId="44891CCD" w14:textId="77777777" w:rsidR="007032B7" w:rsidRDefault="007032B7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5B22B9BD" w14:textId="0CDBB821" w:rsidR="007032B7" w:rsidRDefault="00224528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2614" w:type="dxa"/>
          </w:tcPr>
          <w:p w14:paraId="5E3C7C9F" w14:textId="111E44E4" w:rsidR="007032B7" w:rsidRDefault="00323D27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94164D">
              <w:rPr>
                <w:color w:val="000000" w:themeColor="text1"/>
              </w:rPr>
              <w:t>URP</w:t>
            </w:r>
            <w:r>
              <w:rPr>
                <w:color w:val="000000" w:themeColor="text1"/>
              </w:rPr>
              <w:t xml:space="preserve"> de la persona</w:t>
            </w:r>
          </w:p>
        </w:tc>
      </w:tr>
      <w:tr w:rsidR="007032B7" w14:paraId="21C845A9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4A56CC" w14:textId="62ACEF80" w:rsidR="007032B7" w:rsidRDefault="00224528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Nombre_S</w:t>
            </w:r>
          </w:p>
        </w:tc>
        <w:tc>
          <w:tcPr>
            <w:tcW w:w="2398" w:type="dxa"/>
          </w:tcPr>
          <w:p w14:paraId="5FF08C80" w14:textId="77777777" w:rsidR="007032B7" w:rsidRDefault="007032B7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2A4AF3C7" w14:textId="794E9ABB" w:rsidR="007032B7" w:rsidRDefault="00224528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2614" w:type="dxa"/>
          </w:tcPr>
          <w:p w14:paraId="1876D4A4" w14:textId="08A00D5E" w:rsidR="007032B7" w:rsidRDefault="00862F97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Nombres de la persona</w:t>
            </w:r>
          </w:p>
        </w:tc>
      </w:tr>
      <w:tr w:rsidR="00224528" w14:paraId="12D1891D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56BF33" w14:textId="71D922A9" w:rsidR="00224528" w:rsidRDefault="00224528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Apellido_Paterno</w:t>
            </w:r>
          </w:p>
        </w:tc>
        <w:tc>
          <w:tcPr>
            <w:tcW w:w="2398" w:type="dxa"/>
          </w:tcPr>
          <w:p w14:paraId="501FF9C1" w14:textId="77777777" w:rsidR="00224528" w:rsidRDefault="00551908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  <w:p w14:paraId="33F1F42D" w14:textId="61097900" w:rsidR="00551908" w:rsidRDefault="00551908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614" w:type="dxa"/>
          </w:tcPr>
          <w:p w14:paraId="64312482" w14:textId="17A88646" w:rsidR="00224528" w:rsidRDefault="000E6D07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614" w:type="dxa"/>
          </w:tcPr>
          <w:p w14:paraId="4C5277FA" w14:textId="27E29C03" w:rsidR="00224528" w:rsidRDefault="00862F97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Apellido paterno de la persona</w:t>
            </w:r>
          </w:p>
        </w:tc>
      </w:tr>
      <w:tr w:rsidR="00224528" w14:paraId="0F0DF83D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77AD7F" w14:textId="4A1FC649" w:rsidR="00224528" w:rsidRDefault="00224528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Apellido_Materno</w:t>
            </w:r>
          </w:p>
        </w:tc>
        <w:tc>
          <w:tcPr>
            <w:tcW w:w="2398" w:type="dxa"/>
          </w:tcPr>
          <w:p w14:paraId="1947BD14" w14:textId="4547C55B" w:rsidR="00224528" w:rsidRDefault="00551908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702D56DE" w14:textId="6008ED44" w:rsidR="00224528" w:rsidRDefault="000E6D07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614" w:type="dxa"/>
          </w:tcPr>
          <w:p w14:paraId="166A821B" w14:textId="065E17E9" w:rsidR="00224528" w:rsidRDefault="002A0A03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Apellido materno de la persona</w:t>
            </w:r>
          </w:p>
        </w:tc>
      </w:tr>
      <w:tr w:rsidR="00224528" w14:paraId="6232E94C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199115" w14:textId="1FCA24DC" w:rsidR="00224528" w:rsidRDefault="00224528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Nacionalidad</w:t>
            </w:r>
          </w:p>
        </w:tc>
        <w:tc>
          <w:tcPr>
            <w:tcW w:w="2398" w:type="dxa"/>
          </w:tcPr>
          <w:p w14:paraId="51DFA067" w14:textId="118653B2" w:rsidR="00224528" w:rsidRDefault="00551908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0B197E17" w14:textId="11F80B04" w:rsidR="00224528" w:rsidRDefault="000E6D07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614" w:type="dxa"/>
          </w:tcPr>
          <w:p w14:paraId="6C06F6B2" w14:textId="7FD2A2FF" w:rsidR="00224528" w:rsidRDefault="00CB0D8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Nacionalidad de la persona</w:t>
            </w:r>
          </w:p>
        </w:tc>
      </w:tr>
      <w:tr w:rsidR="00224528" w14:paraId="0F5A8A52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3C7A90" w14:textId="4A5A0413" w:rsidR="00224528" w:rsidRDefault="00224528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Sexo</w:t>
            </w:r>
          </w:p>
        </w:tc>
        <w:tc>
          <w:tcPr>
            <w:tcW w:w="2398" w:type="dxa"/>
          </w:tcPr>
          <w:p w14:paraId="5C36DA00" w14:textId="0B7A33F8" w:rsidR="00224528" w:rsidRDefault="00551908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3F561D39" w14:textId="7CA75277" w:rsidR="00224528" w:rsidRDefault="00752F70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2614" w:type="dxa"/>
          </w:tcPr>
          <w:p w14:paraId="65ABEAC6" w14:textId="46BE9C0F" w:rsidR="00224528" w:rsidRDefault="00CB0D8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Sexo de la persona</w:t>
            </w:r>
          </w:p>
        </w:tc>
      </w:tr>
      <w:tr w:rsidR="00224528" w14:paraId="3A8296D9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F89767" w14:textId="3F0B9046" w:rsidR="00224528" w:rsidRDefault="00224528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Fecha_Nacimiento</w:t>
            </w:r>
          </w:p>
        </w:tc>
        <w:tc>
          <w:tcPr>
            <w:tcW w:w="2398" w:type="dxa"/>
          </w:tcPr>
          <w:p w14:paraId="04D50EC2" w14:textId="295CBFD1" w:rsidR="00224528" w:rsidRDefault="000E6D07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2614" w:type="dxa"/>
          </w:tcPr>
          <w:p w14:paraId="7CA3CEC3" w14:textId="77777777" w:rsidR="00224528" w:rsidRDefault="00224528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614" w:type="dxa"/>
          </w:tcPr>
          <w:p w14:paraId="33400813" w14:textId="0D461AA4" w:rsidR="00224528" w:rsidRDefault="00CB0D8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Fecha de nacimiento de la persona</w:t>
            </w:r>
          </w:p>
        </w:tc>
      </w:tr>
      <w:tr w:rsidR="00224528" w14:paraId="79D1AAB9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597CA3" w14:textId="752D5750" w:rsidR="00224528" w:rsidRDefault="00224528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 w:rsidRPr="00893DD4">
              <w:rPr>
                <w:color w:val="000000" w:themeColor="text1"/>
                <w:highlight w:val="yellow"/>
              </w:rPr>
              <w:t>Id_Estado</w:t>
            </w:r>
          </w:p>
        </w:tc>
        <w:tc>
          <w:tcPr>
            <w:tcW w:w="2398" w:type="dxa"/>
          </w:tcPr>
          <w:p w14:paraId="030F3EAD" w14:textId="45EF50B2" w:rsidR="00224528" w:rsidRDefault="000E6D07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7AE434EE" w14:textId="1AAABB99" w:rsidR="00224528" w:rsidRDefault="00752F70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1FCF969C" w14:textId="37EE3088" w:rsidR="00224528" w:rsidRDefault="00CB0D8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Identificador del estado </w:t>
            </w:r>
          </w:p>
        </w:tc>
      </w:tr>
      <w:tr w:rsidR="00224528" w14:paraId="705B9787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22A25A" w14:textId="0735C6FE" w:rsidR="00224528" w:rsidRDefault="00224528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Id_Estado_Civil</w:t>
            </w:r>
          </w:p>
        </w:tc>
        <w:tc>
          <w:tcPr>
            <w:tcW w:w="2398" w:type="dxa"/>
          </w:tcPr>
          <w:p w14:paraId="2DBB2526" w14:textId="54F5CCF0" w:rsidR="00224528" w:rsidRDefault="000E6D07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7F8CDD18" w14:textId="443E6763" w:rsidR="00224528" w:rsidRDefault="00752F70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5A0AEE0F" w14:textId="24DF0973" w:rsidR="00224528" w:rsidRDefault="00CB0D8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estado civil de la persona</w:t>
            </w:r>
          </w:p>
        </w:tc>
      </w:tr>
      <w:tr w:rsidR="00CB0D8B" w14:paraId="3F20F8AE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5F4F78" w14:textId="28BFEAF1" w:rsidR="00CB0D8B" w:rsidRDefault="00CB0D8B" w:rsidP="00CB0D8B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Id_Escolaridad</w:t>
            </w:r>
          </w:p>
        </w:tc>
        <w:tc>
          <w:tcPr>
            <w:tcW w:w="2398" w:type="dxa"/>
          </w:tcPr>
          <w:p w14:paraId="63786657" w14:textId="0371DAE5" w:rsidR="00CB0D8B" w:rsidRDefault="00CB0D8B" w:rsidP="00CB0D8B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1CFAF6D8" w14:textId="0E021C3F" w:rsidR="00CB0D8B" w:rsidRDefault="00CB0D8B" w:rsidP="00CB0D8B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62DC7929" w14:textId="05FE8064" w:rsidR="00CB0D8B" w:rsidRDefault="00CB0D8B" w:rsidP="00CB0D8B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la escolaridad de la persona</w:t>
            </w:r>
          </w:p>
        </w:tc>
      </w:tr>
      <w:tr w:rsidR="00CB0D8B" w14:paraId="3E0E6D43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902D90" w14:textId="46770B77" w:rsidR="00CB0D8B" w:rsidRDefault="00CB0D8B" w:rsidP="00CB0D8B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Ocupacion</w:t>
            </w:r>
          </w:p>
        </w:tc>
        <w:tc>
          <w:tcPr>
            <w:tcW w:w="2398" w:type="dxa"/>
          </w:tcPr>
          <w:p w14:paraId="1630CF3F" w14:textId="07051F10" w:rsidR="00CB0D8B" w:rsidRDefault="00CB0D8B" w:rsidP="00CB0D8B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698B66DF" w14:textId="2FEB5946" w:rsidR="00CB0D8B" w:rsidRDefault="00CB0D8B" w:rsidP="00CB0D8B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2614" w:type="dxa"/>
          </w:tcPr>
          <w:p w14:paraId="23F661B0" w14:textId="14CF2C3F" w:rsidR="00CB0D8B" w:rsidRDefault="00CB0D8B" w:rsidP="00CB0D8B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</w:t>
            </w:r>
            <w:r w:rsidR="00384216">
              <w:rPr>
                <w:color w:val="000000" w:themeColor="text1"/>
              </w:rPr>
              <w:t xml:space="preserve"> la </w:t>
            </w:r>
            <w:r w:rsidR="00B53EDF">
              <w:rPr>
                <w:color w:val="000000" w:themeColor="text1"/>
              </w:rPr>
              <w:t>ocupación de</w:t>
            </w:r>
            <w:r>
              <w:rPr>
                <w:color w:val="000000" w:themeColor="text1"/>
              </w:rPr>
              <w:t xml:space="preserve"> la persona</w:t>
            </w:r>
          </w:p>
        </w:tc>
      </w:tr>
    </w:tbl>
    <w:p w14:paraId="0D536449" w14:textId="77777777" w:rsidR="007032B7" w:rsidRDefault="007032B7" w:rsidP="00CF1323">
      <w:pPr>
        <w:pStyle w:val="Firma"/>
        <w:ind w:left="0"/>
        <w:rPr>
          <w:color w:val="000000" w:themeColor="text1"/>
        </w:rPr>
      </w:pPr>
    </w:p>
    <w:p w14:paraId="251907F7" w14:textId="77777777" w:rsidR="002A0A03" w:rsidRDefault="002A0A03" w:rsidP="00CF1323">
      <w:pPr>
        <w:pStyle w:val="Firma"/>
        <w:ind w:left="0"/>
        <w:rPr>
          <w:color w:val="000000" w:themeColor="text1"/>
        </w:rPr>
      </w:pPr>
    </w:p>
    <w:p w14:paraId="31A9B6B8" w14:textId="77777777" w:rsidR="002A0A03" w:rsidRDefault="002A0A03" w:rsidP="00CF1323">
      <w:pPr>
        <w:pStyle w:val="Firma"/>
        <w:ind w:left="0"/>
        <w:rPr>
          <w:color w:val="000000" w:themeColor="text1"/>
        </w:rPr>
      </w:pPr>
    </w:p>
    <w:p w14:paraId="30672257" w14:textId="4C5345CD" w:rsidR="00752F70" w:rsidRDefault="00FE2007" w:rsidP="00CF1323">
      <w:pPr>
        <w:pStyle w:val="Firma"/>
        <w:ind w:left="0"/>
        <w:rPr>
          <w:color w:val="000000" w:themeColor="text1"/>
        </w:rPr>
      </w:pPr>
      <w:r>
        <w:rPr>
          <w:color w:val="000000" w:themeColor="text1"/>
        </w:rPr>
        <w:t>SERVICIOS (t_servicios)</w:t>
      </w:r>
    </w:p>
    <w:p w14:paraId="57AB4A1C" w14:textId="77777777" w:rsidR="00FE2007" w:rsidRDefault="00FE2007" w:rsidP="00CF1323">
      <w:pPr>
        <w:pStyle w:val="Firma"/>
        <w:ind w:left="0"/>
        <w:rPr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2614"/>
        <w:gridCol w:w="2614"/>
      </w:tblGrid>
      <w:tr w:rsidR="00CD0C08" w14:paraId="6F0176F9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9B1B55" w14:textId="77777777" w:rsidR="00CD0C08" w:rsidRDefault="00CD0C08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7A74360F" w14:textId="77777777" w:rsidR="00CD0C08" w:rsidRDefault="00CD0C08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574AE7C4" w14:textId="77777777" w:rsidR="00CD0C08" w:rsidRDefault="00CD0C08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6FAA3007" w14:textId="77777777" w:rsidR="00CD0C08" w:rsidRDefault="00CD0C08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CD0C08" w14:paraId="4BF694F9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3E272B" w14:textId="4A72E46B" w:rsidR="00CD0C08" w:rsidRDefault="00CD0C08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345CE9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39716813" w14:textId="77777777" w:rsidR="00CD0C08" w:rsidRDefault="00CD0C08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4EB2775E" w14:textId="77777777" w:rsidR="00CD0C08" w:rsidRDefault="00CD0C08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2F9A4284" w14:textId="5904A836" w:rsidR="00CD0C08" w:rsidRDefault="00DD70F7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los servicos</w:t>
            </w:r>
          </w:p>
        </w:tc>
      </w:tr>
      <w:tr w:rsidR="00CD0C08" w14:paraId="7DB37B73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BDF830" w14:textId="6DD2F343" w:rsidR="00CD0C08" w:rsidRDefault="00CD0C08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Id_Persona</w:t>
            </w:r>
          </w:p>
        </w:tc>
        <w:tc>
          <w:tcPr>
            <w:tcW w:w="2398" w:type="dxa"/>
          </w:tcPr>
          <w:p w14:paraId="0BE71A37" w14:textId="25A02B88" w:rsidR="00CD0C08" w:rsidRDefault="005C7F0A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3BE55C1D" w14:textId="672D4EC8" w:rsidR="00CD0C08" w:rsidRDefault="005C7F0A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690B9DD9" w14:textId="3556EF23" w:rsidR="00CD0C08" w:rsidRDefault="00DD70F7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la persona</w:t>
            </w:r>
          </w:p>
        </w:tc>
      </w:tr>
      <w:tr w:rsidR="00CD0C08" w14:paraId="4F8ADEF2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93E103" w14:textId="65D6EC98" w:rsidR="00CD0C08" w:rsidRDefault="00CD0C08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Id_Domicilio</w:t>
            </w:r>
          </w:p>
        </w:tc>
        <w:tc>
          <w:tcPr>
            <w:tcW w:w="2398" w:type="dxa"/>
          </w:tcPr>
          <w:p w14:paraId="692C2234" w14:textId="45343122" w:rsidR="00CD0C08" w:rsidRDefault="005C7F0A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5D29173B" w14:textId="1B28B06C" w:rsidR="00CD0C08" w:rsidRDefault="005C7F0A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0C6D1352" w14:textId="38AA70D8" w:rsidR="00CD0C08" w:rsidRDefault="00DD70F7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domicilio</w:t>
            </w:r>
          </w:p>
        </w:tc>
      </w:tr>
      <w:tr w:rsidR="00CD0C08" w14:paraId="4D83457D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22478B" w14:textId="68412DBA" w:rsidR="00CD0C08" w:rsidRDefault="00CD0C08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Id_Programa_DIF</w:t>
            </w:r>
          </w:p>
        </w:tc>
        <w:tc>
          <w:tcPr>
            <w:tcW w:w="2398" w:type="dxa"/>
          </w:tcPr>
          <w:p w14:paraId="371F8F37" w14:textId="5FAC37F2" w:rsidR="00CD0C08" w:rsidRDefault="005C7F0A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50C60426" w14:textId="6C9E3B92" w:rsidR="00CD0C08" w:rsidRDefault="005C7F0A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579A1778" w14:textId="0575C2EB" w:rsidR="00CD0C08" w:rsidRDefault="00DD70F7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programa del DIF</w:t>
            </w:r>
          </w:p>
        </w:tc>
      </w:tr>
      <w:tr w:rsidR="00CD0C08" w14:paraId="0F50AF32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ACA79A" w14:textId="033CADE4" w:rsidR="00CD0C08" w:rsidRDefault="00CD0C08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Id_Estatus</w:t>
            </w:r>
          </w:p>
        </w:tc>
        <w:tc>
          <w:tcPr>
            <w:tcW w:w="2398" w:type="dxa"/>
          </w:tcPr>
          <w:p w14:paraId="78A66F45" w14:textId="11996413" w:rsidR="00CD0C08" w:rsidRDefault="005C7F0A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2407B057" w14:textId="40F50A44" w:rsidR="00CD0C08" w:rsidRDefault="005C7F0A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5604C043" w14:textId="6DBC8E40" w:rsidR="00CD0C08" w:rsidRDefault="00DD70F7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estatus</w:t>
            </w:r>
          </w:p>
        </w:tc>
      </w:tr>
    </w:tbl>
    <w:p w14:paraId="1F1577A1" w14:textId="77777777" w:rsidR="00CD0C08" w:rsidRDefault="00CD0C08" w:rsidP="00CF1323">
      <w:pPr>
        <w:pStyle w:val="Firma"/>
        <w:ind w:left="0"/>
        <w:rPr>
          <w:color w:val="000000" w:themeColor="text1"/>
        </w:rPr>
      </w:pPr>
    </w:p>
    <w:p w14:paraId="3D4A3C17" w14:textId="3CE3F28A" w:rsidR="005C7F0A" w:rsidRDefault="00C97206" w:rsidP="00CF1323">
      <w:pPr>
        <w:pStyle w:val="Firma"/>
        <w:ind w:left="0"/>
        <w:rPr>
          <w:color w:val="000000" w:themeColor="text1"/>
        </w:rPr>
      </w:pPr>
      <w:r>
        <w:rPr>
          <w:color w:val="000000" w:themeColor="text1"/>
        </w:rPr>
        <w:t>SERVICIO ADULTO MAYOR (t_servicio_adultomayor)</w:t>
      </w:r>
    </w:p>
    <w:p w14:paraId="17608B62" w14:textId="77777777" w:rsidR="00C97206" w:rsidRDefault="00C97206" w:rsidP="00CF1323">
      <w:pPr>
        <w:pStyle w:val="Firma"/>
        <w:ind w:left="0"/>
        <w:rPr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3360"/>
        <w:gridCol w:w="2155"/>
        <w:gridCol w:w="1741"/>
        <w:gridCol w:w="3200"/>
      </w:tblGrid>
      <w:tr w:rsidR="00C97206" w14:paraId="77906986" w14:textId="77777777" w:rsidTr="00E43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1900EFC3" w14:textId="77777777" w:rsidR="00C97206" w:rsidRDefault="00C97206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160" w:type="dxa"/>
          </w:tcPr>
          <w:p w14:paraId="53FAC8AE" w14:textId="77777777" w:rsidR="00C97206" w:rsidRDefault="00C97206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1730" w:type="dxa"/>
          </w:tcPr>
          <w:p w14:paraId="56F1A7EE" w14:textId="77777777" w:rsidR="00C97206" w:rsidRDefault="00C97206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3206" w:type="dxa"/>
          </w:tcPr>
          <w:p w14:paraId="0FC444CF" w14:textId="77777777" w:rsidR="00C97206" w:rsidRDefault="00C97206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C97206" w14:paraId="75F50CFB" w14:textId="77777777" w:rsidTr="00E43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7A2D3FF3" w14:textId="6CD7FCB2" w:rsidR="00C97206" w:rsidRDefault="00C97206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E43FA1">
              <w:rPr>
                <w:color w:val="000000" w:themeColor="text1"/>
              </w:rPr>
              <w:t xml:space="preserve"> (PRIMARY)</w:t>
            </w:r>
          </w:p>
        </w:tc>
        <w:tc>
          <w:tcPr>
            <w:tcW w:w="2160" w:type="dxa"/>
          </w:tcPr>
          <w:p w14:paraId="34FB3A4D" w14:textId="77777777" w:rsidR="00C97206" w:rsidRDefault="00C97206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730" w:type="dxa"/>
          </w:tcPr>
          <w:p w14:paraId="24F85A8A" w14:textId="77777777" w:rsidR="00C97206" w:rsidRDefault="00C97206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206" w:type="dxa"/>
          </w:tcPr>
          <w:p w14:paraId="66B62D4F" w14:textId="133947DD" w:rsidR="00C97206" w:rsidRDefault="00E43FA1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servicio a adultos mayores</w:t>
            </w:r>
          </w:p>
        </w:tc>
      </w:tr>
      <w:tr w:rsidR="00C97206" w14:paraId="0C68E747" w14:textId="77777777" w:rsidTr="00E43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54FFFEDB" w14:textId="60AD730C" w:rsidR="00C97206" w:rsidRDefault="005D4F81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Id_Servicio</w:t>
            </w:r>
          </w:p>
        </w:tc>
        <w:tc>
          <w:tcPr>
            <w:tcW w:w="2160" w:type="dxa"/>
          </w:tcPr>
          <w:p w14:paraId="7BE0F331" w14:textId="454251A3" w:rsidR="00C97206" w:rsidRDefault="005D4F81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730" w:type="dxa"/>
          </w:tcPr>
          <w:p w14:paraId="7FDEA49F" w14:textId="3352E0EE" w:rsidR="00C97206" w:rsidRDefault="005D4F81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206" w:type="dxa"/>
          </w:tcPr>
          <w:p w14:paraId="1B5E517D" w14:textId="4D6E6D4D" w:rsidR="00C97206" w:rsidRDefault="008E38B9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servicio</w:t>
            </w:r>
          </w:p>
        </w:tc>
      </w:tr>
      <w:tr w:rsidR="00C97206" w14:paraId="6FEBF3EF" w14:textId="77777777" w:rsidTr="00E43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2F7D517B" w14:textId="541F17C4" w:rsidR="00C97206" w:rsidRDefault="00C97206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</w:t>
            </w:r>
            <w:r w:rsidR="005D4F81">
              <w:rPr>
                <w:color w:val="000000" w:themeColor="text1"/>
              </w:rPr>
              <w:t>Terapia_Ocupacional</w:t>
            </w:r>
          </w:p>
        </w:tc>
        <w:tc>
          <w:tcPr>
            <w:tcW w:w="2160" w:type="dxa"/>
          </w:tcPr>
          <w:p w14:paraId="75ABA87B" w14:textId="1A13D7CC" w:rsidR="00C97206" w:rsidRDefault="005D4F81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730" w:type="dxa"/>
          </w:tcPr>
          <w:p w14:paraId="556B7DDA" w14:textId="5DB01BE0" w:rsidR="00C97206" w:rsidRDefault="005D4F81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206" w:type="dxa"/>
          </w:tcPr>
          <w:p w14:paraId="17C8081D" w14:textId="74F10317" w:rsidR="00C97206" w:rsidRDefault="008E38B9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la terapia ocupacional</w:t>
            </w:r>
          </w:p>
        </w:tc>
      </w:tr>
      <w:tr w:rsidR="005D4F81" w14:paraId="3D2B2370" w14:textId="77777777" w:rsidTr="00E43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1615D1C3" w14:textId="0A324D50" w:rsidR="005D4F81" w:rsidRDefault="005D4F81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Id_Estatus</w:t>
            </w:r>
          </w:p>
        </w:tc>
        <w:tc>
          <w:tcPr>
            <w:tcW w:w="2160" w:type="dxa"/>
          </w:tcPr>
          <w:p w14:paraId="5E1CE59A" w14:textId="00405004" w:rsidR="005D4F81" w:rsidRDefault="005D4F81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730" w:type="dxa"/>
          </w:tcPr>
          <w:p w14:paraId="15A134E4" w14:textId="172AA01A" w:rsidR="005D4F81" w:rsidRDefault="005D4F81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206" w:type="dxa"/>
          </w:tcPr>
          <w:p w14:paraId="6476D08A" w14:textId="5E50703B" w:rsidR="005D4F81" w:rsidRDefault="008E38B9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estatus</w:t>
            </w:r>
          </w:p>
        </w:tc>
      </w:tr>
    </w:tbl>
    <w:p w14:paraId="5A661358" w14:textId="77777777" w:rsidR="00C97206" w:rsidRDefault="00C97206" w:rsidP="00CF1323">
      <w:pPr>
        <w:pStyle w:val="Firma"/>
        <w:ind w:left="0"/>
        <w:rPr>
          <w:color w:val="000000" w:themeColor="text1"/>
        </w:rPr>
      </w:pPr>
    </w:p>
    <w:p w14:paraId="0DC1C45F" w14:textId="77777777" w:rsidR="00DD70F7" w:rsidRDefault="00DD70F7" w:rsidP="00CF1323">
      <w:pPr>
        <w:pStyle w:val="Firma"/>
        <w:ind w:left="0"/>
        <w:rPr>
          <w:color w:val="000000" w:themeColor="text1"/>
        </w:rPr>
      </w:pPr>
    </w:p>
    <w:p w14:paraId="7364191B" w14:textId="11C355DD" w:rsidR="005D4F81" w:rsidRDefault="00B876DF" w:rsidP="00CF1323">
      <w:pPr>
        <w:pStyle w:val="Firma"/>
        <w:ind w:left="0"/>
        <w:rPr>
          <w:color w:val="000000" w:themeColor="text1"/>
        </w:rPr>
      </w:pPr>
      <w:r w:rsidRPr="00642BDC">
        <w:rPr>
          <w:color w:val="000000" w:themeColor="text1"/>
          <w:highlight w:val="yellow"/>
        </w:rPr>
        <w:t>SERVICIO APOYOS DIRECTOS (t_servicio_apoyosdirectos)</w:t>
      </w:r>
    </w:p>
    <w:p w14:paraId="7F8CBC4B" w14:textId="77777777" w:rsidR="00B876DF" w:rsidRDefault="00B876DF" w:rsidP="00CF1323">
      <w:pPr>
        <w:pStyle w:val="Firma"/>
        <w:ind w:left="0"/>
        <w:rPr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3237"/>
        <w:gridCol w:w="2205"/>
        <w:gridCol w:w="1741"/>
        <w:gridCol w:w="3273"/>
      </w:tblGrid>
      <w:tr w:rsidR="00B876DF" w14:paraId="41AF4783" w14:textId="77777777" w:rsidTr="009C5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6E0484C" w14:textId="77777777" w:rsidR="00B876DF" w:rsidRDefault="00B876DF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253" w:type="dxa"/>
          </w:tcPr>
          <w:p w14:paraId="354256EA" w14:textId="77777777" w:rsidR="00B876DF" w:rsidRDefault="00B876DF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1593" w:type="dxa"/>
          </w:tcPr>
          <w:p w14:paraId="4D0D178A" w14:textId="77777777" w:rsidR="00B876DF" w:rsidRDefault="00B876DF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3373" w:type="dxa"/>
          </w:tcPr>
          <w:p w14:paraId="0A4CDC62" w14:textId="77777777" w:rsidR="00B876DF" w:rsidRDefault="00B876DF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B876DF" w14:paraId="2DFA74F9" w14:textId="77777777" w:rsidTr="009C5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7C5730FF" w14:textId="24669A69" w:rsidR="00B876DF" w:rsidRDefault="00B876DF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E60E01">
              <w:rPr>
                <w:color w:val="000000" w:themeColor="text1"/>
              </w:rPr>
              <w:t xml:space="preserve"> (PRIMARY)</w:t>
            </w:r>
          </w:p>
        </w:tc>
        <w:tc>
          <w:tcPr>
            <w:tcW w:w="2253" w:type="dxa"/>
          </w:tcPr>
          <w:p w14:paraId="37FFA09F" w14:textId="77777777" w:rsidR="00B876DF" w:rsidRDefault="00B876DF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593" w:type="dxa"/>
          </w:tcPr>
          <w:p w14:paraId="64C1C282" w14:textId="77777777" w:rsidR="00B876DF" w:rsidRDefault="00B876DF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373" w:type="dxa"/>
          </w:tcPr>
          <w:p w14:paraId="784FF1C1" w14:textId="48B3CD25" w:rsidR="00B876DF" w:rsidRDefault="00E60E01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ser</w:t>
            </w:r>
            <w:r w:rsidR="00762B22">
              <w:rPr>
                <w:color w:val="000000" w:themeColor="text1"/>
              </w:rPr>
              <w:t>vic</w:t>
            </w:r>
            <w:r w:rsidR="009C5CBB">
              <w:rPr>
                <w:color w:val="000000" w:themeColor="text1"/>
              </w:rPr>
              <w:t>ios de apoyos directos</w:t>
            </w:r>
          </w:p>
        </w:tc>
      </w:tr>
      <w:tr w:rsidR="00B876DF" w14:paraId="04DC4FAA" w14:textId="77777777" w:rsidTr="009C5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7C6631AC" w14:textId="4D8F80C7" w:rsidR="00B876DF" w:rsidRDefault="00CB5B3E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Id_Servicio</w:t>
            </w:r>
          </w:p>
        </w:tc>
        <w:tc>
          <w:tcPr>
            <w:tcW w:w="2253" w:type="dxa"/>
          </w:tcPr>
          <w:p w14:paraId="778C7CAE" w14:textId="63007F1C" w:rsidR="00B876DF" w:rsidRDefault="00E143CE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593" w:type="dxa"/>
          </w:tcPr>
          <w:p w14:paraId="6398204F" w14:textId="71A67CF6" w:rsidR="00B876DF" w:rsidRDefault="00E143CE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373" w:type="dxa"/>
          </w:tcPr>
          <w:p w14:paraId="5E1C75B3" w14:textId="5CE9E21C" w:rsidR="00B876DF" w:rsidRDefault="009C5CB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servicio</w:t>
            </w:r>
          </w:p>
        </w:tc>
      </w:tr>
      <w:tr w:rsidR="00B876DF" w14:paraId="25ED527C" w14:textId="77777777" w:rsidTr="009C5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2E8D4FF" w14:textId="392EAD73" w:rsidR="00B876DF" w:rsidRDefault="00CB5B3E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Apoyo_Solicitado</w:t>
            </w:r>
          </w:p>
        </w:tc>
        <w:tc>
          <w:tcPr>
            <w:tcW w:w="2253" w:type="dxa"/>
          </w:tcPr>
          <w:p w14:paraId="094002DF" w14:textId="77777777" w:rsidR="00B876DF" w:rsidRDefault="00B876DF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593" w:type="dxa"/>
          </w:tcPr>
          <w:p w14:paraId="77BADC61" w14:textId="4BC2FDC7" w:rsidR="00B876DF" w:rsidRDefault="00E143CE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3373" w:type="dxa"/>
          </w:tcPr>
          <w:p w14:paraId="56A57E5B" w14:textId="2A8C1E76" w:rsidR="00B876DF" w:rsidRDefault="00061DAE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apoyo que solicito</w:t>
            </w:r>
          </w:p>
        </w:tc>
      </w:tr>
      <w:tr w:rsidR="00CB5B3E" w14:paraId="25ACA6B0" w14:textId="77777777" w:rsidTr="009C5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AF3AB74" w14:textId="1F0357D2" w:rsidR="00CB5B3E" w:rsidRDefault="00CB5B3E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Respuesta</w:t>
            </w:r>
          </w:p>
        </w:tc>
        <w:tc>
          <w:tcPr>
            <w:tcW w:w="2253" w:type="dxa"/>
          </w:tcPr>
          <w:p w14:paraId="51056565" w14:textId="20ACE518" w:rsidR="00CB5B3E" w:rsidRDefault="00E143CE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593" w:type="dxa"/>
          </w:tcPr>
          <w:p w14:paraId="570FAEE1" w14:textId="1F724D97" w:rsidR="00CB5B3E" w:rsidRDefault="00E143CE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300</w:t>
            </w:r>
          </w:p>
        </w:tc>
        <w:tc>
          <w:tcPr>
            <w:tcW w:w="3373" w:type="dxa"/>
          </w:tcPr>
          <w:p w14:paraId="0FB4C9C1" w14:textId="104E81A6" w:rsidR="00CB5B3E" w:rsidRDefault="00E40673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 respuesta que recibió</w:t>
            </w:r>
          </w:p>
        </w:tc>
      </w:tr>
      <w:tr w:rsidR="00CB5B3E" w14:paraId="754F3649" w14:textId="77777777" w:rsidTr="009C5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65B713FA" w14:textId="7F2CE44C" w:rsidR="00CB5B3E" w:rsidRDefault="00CB5B3E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Responsable_Atenci</w:t>
            </w:r>
            <w:r w:rsidR="00E143CE">
              <w:rPr>
                <w:color w:val="000000" w:themeColor="text1"/>
              </w:rPr>
              <w:t>on</w:t>
            </w:r>
          </w:p>
        </w:tc>
        <w:tc>
          <w:tcPr>
            <w:tcW w:w="2253" w:type="dxa"/>
          </w:tcPr>
          <w:p w14:paraId="3B864226" w14:textId="467E42E5" w:rsidR="00CB5B3E" w:rsidRDefault="00E143CE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593" w:type="dxa"/>
          </w:tcPr>
          <w:p w14:paraId="28A48DF6" w14:textId="6EF25195" w:rsidR="00CB5B3E" w:rsidRDefault="00E143CE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3373" w:type="dxa"/>
          </w:tcPr>
          <w:p w14:paraId="4BE6EE42" w14:textId="03C8D8F4" w:rsidR="00CB5B3E" w:rsidRDefault="009909F0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responsable de la atención </w:t>
            </w:r>
          </w:p>
        </w:tc>
      </w:tr>
      <w:tr w:rsidR="00E143CE" w14:paraId="59951E3F" w14:textId="77777777" w:rsidTr="009C5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372E2138" w14:textId="3FB3C364" w:rsidR="00E143CE" w:rsidRDefault="00E143CE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Visita_Domicilio</w:t>
            </w:r>
          </w:p>
        </w:tc>
        <w:tc>
          <w:tcPr>
            <w:tcW w:w="2253" w:type="dxa"/>
          </w:tcPr>
          <w:p w14:paraId="7FBD4226" w14:textId="299D2B2D" w:rsidR="00E143CE" w:rsidRDefault="00E143CE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593" w:type="dxa"/>
          </w:tcPr>
          <w:p w14:paraId="1A9F9FB9" w14:textId="20BD6295" w:rsidR="00E143CE" w:rsidRDefault="00E143CE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3373" w:type="dxa"/>
          </w:tcPr>
          <w:p w14:paraId="78BF2FAE" w14:textId="77777777" w:rsidR="00E143CE" w:rsidRDefault="00E143CE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143CE" w14:paraId="11E9452B" w14:textId="77777777" w:rsidTr="009C5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796E314B" w14:textId="16E58887" w:rsidR="00E143CE" w:rsidRDefault="00E143CE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Fecha_Entrega</w:t>
            </w:r>
          </w:p>
        </w:tc>
        <w:tc>
          <w:tcPr>
            <w:tcW w:w="2253" w:type="dxa"/>
          </w:tcPr>
          <w:p w14:paraId="136605CE" w14:textId="4C8698D3" w:rsidR="00E143CE" w:rsidRDefault="00E143CE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1593" w:type="dxa"/>
          </w:tcPr>
          <w:p w14:paraId="4BF9778B" w14:textId="77777777" w:rsidR="00E143CE" w:rsidRDefault="00E143CE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373" w:type="dxa"/>
          </w:tcPr>
          <w:p w14:paraId="3C6BE2D1" w14:textId="77777777" w:rsidR="00E143CE" w:rsidRDefault="00E143CE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143CE" w14:paraId="54DA203F" w14:textId="77777777" w:rsidTr="009C5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2B5E0FD0" w14:textId="37915F50" w:rsidR="00E143CE" w:rsidRDefault="00E143CE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Responsable_Entrega</w:t>
            </w:r>
          </w:p>
        </w:tc>
        <w:tc>
          <w:tcPr>
            <w:tcW w:w="2253" w:type="dxa"/>
          </w:tcPr>
          <w:p w14:paraId="52917960" w14:textId="01E5E1F7" w:rsidR="00E143CE" w:rsidRDefault="00850B21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593" w:type="dxa"/>
          </w:tcPr>
          <w:p w14:paraId="31EA3769" w14:textId="223C6DA1" w:rsidR="00E143CE" w:rsidRDefault="00850B21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3373" w:type="dxa"/>
          </w:tcPr>
          <w:p w14:paraId="015C8154" w14:textId="77777777" w:rsidR="00E143CE" w:rsidRDefault="00E143CE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143CE" w14:paraId="06C803D7" w14:textId="77777777" w:rsidTr="009C5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7E9C2B01" w14:textId="18AF35FE" w:rsidR="00E143CE" w:rsidRDefault="00E143CE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No_Caso</w:t>
            </w:r>
          </w:p>
        </w:tc>
        <w:tc>
          <w:tcPr>
            <w:tcW w:w="2253" w:type="dxa"/>
          </w:tcPr>
          <w:p w14:paraId="482AB575" w14:textId="747A27F6" w:rsidR="00E143CE" w:rsidRDefault="00850B21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1593" w:type="dxa"/>
          </w:tcPr>
          <w:p w14:paraId="29801928" w14:textId="0D5BF458" w:rsidR="00E143CE" w:rsidRDefault="00850B21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373" w:type="dxa"/>
          </w:tcPr>
          <w:p w14:paraId="3251CA3B" w14:textId="77777777" w:rsidR="00E143CE" w:rsidRDefault="00E143CE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5E9BB79F" w14:textId="77777777" w:rsidR="00B876DF" w:rsidRDefault="00B876DF" w:rsidP="00CF1323">
      <w:pPr>
        <w:pStyle w:val="Firma"/>
        <w:ind w:left="0"/>
        <w:rPr>
          <w:color w:val="000000" w:themeColor="text1"/>
        </w:rPr>
      </w:pPr>
    </w:p>
    <w:p w14:paraId="361842E6" w14:textId="62953306" w:rsidR="00850B21" w:rsidRDefault="00850B21" w:rsidP="00CF1323">
      <w:pPr>
        <w:pStyle w:val="Firma"/>
        <w:ind w:left="0"/>
        <w:rPr>
          <w:color w:val="000000" w:themeColor="text1"/>
        </w:rPr>
      </w:pPr>
      <w:r w:rsidRPr="00223970">
        <w:rPr>
          <w:color w:val="000000" w:themeColor="text1"/>
          <w:highlight w:val="yellow"/>
        </w:rPr>
        <w:t>SERVICIO APOYOS ÚNICOS (t_servicio_apoyosunicos)</w:t>
      </w:r>
    </w:p>
    <w:p w14:paraId="141BFF35" w14:textId="77777777" w:rsidR="00850B21" w:rsidRDefault="00850B21" w:rsidP="00CF1323">
      <w:pPr>
        <w:pStyle w:val="Firma"/>
        <w:ind w:left="0"/>
        <w:rPr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3237"/>
        <w:gridCol w:w="2253"/>
        <w:gridCol w:w="2435"/>
        <w:gridCol w:w="2531"/>
      </w:tblGrid>
      <w:tr w:rsidR="0016181C" w14:paraId="67BAF2F1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192003" w14:textId="77777777" w:rsidR="0016181C" w:rsidRDefault="0016181C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1FEDE43E" w14:textId="77777777" w:rsidR="0016181C" w:rsidRDefault="0016181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0459D2A4" w14:textId="77777777" w:rsidR="0016181C" w:rsidRDefault="0016181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04F28A94" w14:textId="77777777" w:rsidR="0016181C" w:rsidRDefault="0016181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16181C" w14:paraId="6CC7CD80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06FF54" w14:textId="5D1D7E1B" w:rsidR="0016181C" w:rsidRDefault="0016181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550198">
              <w:rPr>
                <w:color w:val="000000" w:themeColor="text1"/>
              </w:rPr>
              <w:t xml:space="preserve"> (PRIMAR</w:t>
            </w:r>
            <w:r w:rsidR="00E72E9C">
              <w:rPr>
                <w:color w:val="000000" w:themeColor="text1"/>
              </w:rPr>
              <w:t>Y</w:t>
            </w:r>
            <w:r w:rsidR="00550198">
              <w:rPr>
                <w:color w:val="000000" w:themeColor="text1"/>
              </w:rPr>
              <w:t>)</w:t>
            </w:r>
          </w:p>
        </w:tc>
        <w:tc>
          <w:tcPr>
            <w:tcW w:w="2398" w:type="dxa"/>
          </w:tcPr>
          <w:p w14:paraId="497DE75F" w14:textId="77777777" w:rsidR="0016181C" w:rsidRDefault="0016181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7E2207A4" w14:textId="77777777" w:rsidR="0016181C" w:rsidRDefault="0016181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7A8C2080" w14:textId="66BC783D" w:rsidR="0016181C" w:rsidRDefault="00E72E9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Identificador del servicio de apoyos únicos </w:t>
            </w:r>
          </w:p>
        </w:tc>
      </w:tr>
      <w:tr w:rsidR="0016181C" w14:paraId="04037AB8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23A335" w14:textId="626D2D6A" w:rsidR="0016181C" w:rsidRDefault="0016181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Id_Servicio</w:t>
            </w:r>
          </w:p>
        </w:tc>
        <w:tc>
          <w:tcPr>
            <w:tcW w:w="2398" w:type="dxa"/>
          </w:tcPr>
          <w:p w14:paraId="1A38FDE6" w14:textId="128A4B29" w:rsidR="0016181C" w:rsidRDefault="002877C0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17712BA3" w14:textId="33FBCA0C" w:rsidR="0016181C" w:rsidRDefault="002877C0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6BA3BFD7" w14:textId="101EC3D5" w:rsidR="0016181C" w:rsidRDefault="00E72E9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servicio</w:t>
            </w:r>
          </w:p>
        </w:tc>
      </w:tr>
      <w:tr w:rsidR="0016181C" w14:paraId="53AF10D7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878FA1" w14:textId="7A3ED30D" w:rsidR="0016181C" w:rsidRDefault="0016181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Apoyo_Solicitado</w:t>
            </w:r>
          </w:p>
        </w:tc>
        <w:tc>
          <w:tcPr>
            <w:tcW w:w="2398" w:type="dxa"/>
          </w:tcPr>
          <w:p w14:paraId="2F9DE277" w14:textId="77777777" w:rsidR="0016181C" w:rsidRDefault="0016181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5705B3F0" w14:textId="02737F35" w:rsidR="0016181C" w:rsidRDefault="002877C0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2614" w:type="dxa"/>
          </w:tcPr>
          <w:p w14:paraId="10D4EDAF" w14:textId="7A939F0E" w:rsidR="0016181C" w:rsidRDefault="000F1E5F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Apoyo que solicito</w:t>
            </w:r>
          </w:p>
        </w:tc>
      </w:tr>
      <w:tr w:rsidR="002877C0" w14:paraId="04351A09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8FBB8C3" w14:textId="02A67648" w:rsidR="002877C0" w:rsidRDefault="002877C0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Respuesta</w:t>
            </w:r>
          </w:p>
        </w:tc>
        <w:tc>
          <w:tcPr>
            <w:tcW w:w="2398" w:type="dxa"/>
          </w:tcPr>
          <w:p w14:paraId="5BEBD074" w14:textId="751DAFEA" w:rsidR="002877C0" w:rsidRDefault="002877C0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00A8D427" w14:textId="386ADE6B" w:rsidR="002877C0" w:rsidRDefault="002877C0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300</w:t>
            </w:r>
          </w:p>
        </w:tc>
        <w:tc>
          <w:tcPr>
            <w:tcW w:w="2614" w:type="dxa"/>
          </w:tcPr>
          <w:p w14:paraId="67DF7FC2" w14:textId="453BA925" w:rsidR="002877C0" w:rsidRDefault="000F1E5F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 respuesta que recibió</w:t>
            </w:r>
          </w:p>
        </w:tc>
      </w:tr>
      <w:tr w:rsidR="0016181C" w14:paraId="3DBF986D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4DC286" w14:textId="4592F2DB" w:rsidR="0016181C" w:rsidRDefault="0016181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Responsable_Atencion</w:t>
            </w:r>
          </w:p>
        </w:tc>
        <w:tc>
          <w:tcPr>
            <w:tcW w:w="2398" w:type="dxa"/>
          </w:tcPr>
          <w:p w14:paraId="422C2E86" w14:textId="722876A3" w:rsidR="0016181C" w:rsidRDefault="002877C0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3401AC17" w14:textId="0ECD2F4D" w:rsidR="0016181C" w:rsidRDefault="002877C0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2614" w:type="dxa"/>
          </w:tcPr>
          <w:p w14:paraId="3F33B550" w14:textId="5A95B25D" w:rsidR="0016181C" w:rsidRDefault="000F1E5F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responsable de la atención</w:t>
            </w:r>
          </w:p>
        </w:tc>
      </w:tr>
      <w:tr w:rsidR="002877C0" w14:paraId="6315C760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55B431" w14:textId="12908D01" w:rsidR="002877C0" w:rsidRDefault="002877C0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Visita_Domicilio</w:t>
            </w:r>
          </w:p>
        </w:tc>
        <w:tc>
          <w:tcPr>
            <w:tcW w:w="2398" w:type="dxa"/>
          </w:tcPr>
          <w:p w14:paraId="01EEAA8D" w14:textId="13096B1F" w:rsidR="002877C0" w:rsidRDefault="002877C0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3C11822B" w14:textId="42B2D3C0" w:rsidR="002877C0" w:rsidRDefault="002877C0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06BB8624" w14:textId="77777777" w:rsidR="002877C0" w:rsidRDefault="002877C0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877C0" w14:paraId="772CE221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8EB4FF" w14:textId="79F43C0B" w:rsidR="002877C0" w:rsidRDefault="002877C0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Fecha_Entrega</w:t>
            </w:r>
          </w:p>
        </w:tc>
        <w:tc>
          <w:tcPr>
            <w:tcW w:w="2398" w:type="dxa"/>
          </w:tcPr>
          <w:p w14:paraId="34C262CB" w14:textId="187A0B1B" w:rsidR="002877C0" w:rsidRDefault="002877C0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2614" w:type="dxa"/>
          </w:tcPr>
          <w:p w14:paraId="2054DC84" w14:textId="77777777" w:rsidR="002877C0" w:rsidRDefault="002877C0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614" w:type="dxa"/>
          </w:tcPr>
          <w:p w14:paraId="729C7477" w14:textId="77777777" w:rsidR="002877C0" w:rsidRDefault="002877C0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877C0" w14:paraId="39BF49C1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350CC3" w14:textId="7E4A833D" w:rsidR="002877C0" w:rsidRDefault="002877C0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Responsable_Entrega</w:t>
            </w:r>
          </w:p>
        </w:tc>
        <w:tc>
          <w:tcPr>
            <w:tcW w:w="2398" w:type="dxa"/>
          </w:tcPr>
          <w:p w14:paraId="10378E01" w14:textId="1975B20C" w:rsidR="002877C0" w:rsidRDefault="002877C0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3E4F64D3" w14:textId="4DA3D829" w:rsidR="002877C0" w:rsidRDefault="002877C0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2614" w:type="dxa"/>
          </w:tcPr>
          <w:p w14:paraId="06DBCFCB" w14:textId="77777777" w:rsidR="002877C0" w:rsidRDefault="002877C0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00D98D94" w14:textId="77777777" w:rsidR="0016181C" w:rsidRDefault="0016181C" w:rsidP="00CF1323">
      <w:pPr>
        <w:pStyle w:val="Firma"/>
        <w:ind w:left="0"/>
        <w:rPr>
          <w:color w:val="000000" w:themeColor="text1"/>
        </w:rPr>
      </w:pPr>
    </w:p>
    <w:p w14:paraId="74FF1565" w14:textId="3A506485" w:rsidR="003774D8" w:rsidRDefault="0069118C" w:rsidP="00CF1323">
      <w:pPr>
        <w:pStyle w:val="Firma"/>
        <w:ind w:left="0"/>
        <w:rPr>
          <w:color w:val="000000" w:themeColor="text1"/>
        </w:rPr>
      </w:pPr>
      <w:r w:rsidRPr="00792C44">
        <w:rPr>
          <w:color w:val="000000" w:themeColor="text1"/>
          <w:highlight w:val="yellow"/>
        </w:rPr>
        <w:t>SERVICIO CANASTA BÁSICA</w:t>
      </w:r>
      <w:r w:rsidR="00792C44" w:rsidRPr="00792C44">
        <w:rPr>
          <w:color w:val="000000" w:themeColor="text1"/>
          <w:highlight w:val="yellow"/>
        </w:rPr>
        <w:t xml:space="preserve"> (t_documentacion_canastabasica)</w:t>
      </w:r>
    </w:p>
    <w:p w14:paraId="5BCE7B30" w14:textId="77777777" w:rsidR="0069118C" w:rsidRDefault="0069118C" w:rsidP="00CF1323">
      <w:pPr>
        <w:pStyle w:val="Firma"/>
        <w:ind w:left="0"/>
        <w:rPr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2614"/>
        <w:gridCol w:w="2614"/>
      </w:tblGrid>
      <w:tr w:rsidR="0069118C" w14:paraId="63EEFBA5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E37987" w14:textId="77777777" w:rsidR="0069118C" w:rsidRDefault="0069118C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02B9F50E" w14:textId="77777777" w:rsidR="0069118C" w:rsidRDefault="0069118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32FAD8BA" w14:textId="77777777" w:rsidR="0069118C" w:rsidRDefault="0069118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5C592BB7" w14:textId="77777777" w:rsidR="0069118C" w:rsidRDefault="0069118C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69118C" w14:paraId="48B45C0A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238E5EC" w14:textId="3D756465" w:rsidR="0069118C" w:rsidRDefault="0069118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223970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3BD967AD" w14:textId="77777777" w:rsidR="0069118C" w:rsidRDefault="0069118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1E6B22A1" w14:textId="77777777" w:rsidR="0069118C" w:rsidRDefault="0069118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0F1C389B" w14:textId="74A7D13F" w:rsidR="0069118C" w:rsidRDefault="0066239F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servicio de canasta básica</w:t>
            </w:r>
          </w:p>
        </w:tc>
      </w:tr>
      <w:tr w:rsidR="0069118C" w14:paraId="05C4AB2D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3BBB48" w14:textId="759915EA" w:rsidR="0069118C" w:rsidRDefault="0069118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Id_Servicio</w:t>
            </w:r>
          </w:p>
        </w:tc>
        <w:tc>
          <w:tcPr>
            <w:tcW w:w="2398" w:type="dxa"/>
          </w:tcPr>
          <w:p w14:paraId="708C9637" w14:textId="3822B65F" w:rsidR="0069118C" w:rsidRDefault="0069118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5C6BACBF" w14:textId="1C29C76F" w:rsidR="0069118C" w:rsidRDefault="0069118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29CF0377" w14:textId="799F4B6F" w:rsidR="0069118C" w:rsidRDefault="0066239F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servicio</w:t>
            </w:r>
          </w:p>
        </w:tc>
      </w:tr>
      <w:tr w:rsidR="0069118C" w14:paraId="60D0B841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E780A3" w14:textId="75D4F130" w:rsidR="0069118C" w:rsidRDefault="0069118C" w:rsidP="00F0579F">
            <w:pPr>
              <w:pStyle w:val="Firma"/>
              <w:ind w:hanging="7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fecha_EstSoc</w:t>
            </w:r>
          </w:p>
        </w:tc>
        <w:tc>
          <w:tcPr>
            <w:tcW w:w="2398" w:type="dxa"/>
          </w:tcPr>
          <w:p w14:paraId="203EDC43" w14:textId="1DB2D51E" w:rsidR="0069118C" w:rsidRDefault="0069118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2614" w:type="dxa"/>
          </w:tcPr>
          <w:p w14:paraId="2694B129" w14:textId="09D4BF00" w:rsidR="0069118C" w:rsidRDefault="0069118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614" w:type="dxa"/>
          </w:tcPr>
          <w:p w14:paraId="315D3BED" w14:textId="77777777" w:rsidR="0069118C" w:rsidRDefault="0069118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9118C" w14:paraId="370948A9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BEC247" w14:textId="5AAEC265" w:rsidR="0069118C" w:rsidRDefault="0069118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Id_Estatus</w:t>
            </w:r>
          </w:p>
        </w:tc>
        <w:tc>
          <w:tcPr>
            <w:tcW w:w="2398" w:type="dxa"/>
          </w:tcPr>
          <w:p w14:paraId="5E2FE280" w14:textId="02F35B1E" w:rsidR="0069118C" w:rsidRDefault="0069118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6E1137FE" w14:textId="1B49D8C5" w:rsidR="0069118C" w:rsidRDefault="0069118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259DEFE7" w14:textId="5E3D1634" w:rsidR="0069118C" w:rsidRDefault="0066239F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estatus</w:t>
            </w:r>
          </w:p>
        </w:tc>
      </w:tr>
      <w:tr w:rsidR="0069118C" w14:paraId="05BBCDC8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EDDE10" w14:textId="090055CC" w:rsidR="0069118C" w:rsidRDefault="0069118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Aplica</w:t>
            </w:r>
          </w:p>
        </w:tc>
        <w:tc>
          <w:tcPr>
            <w:tcW w:w="2398" w:type="dxa"/>
          </w:tcPr>
          <w:p w14:paraId="3C6CD325" w14:textId="44AC19AE" w:rsidR="0069118C" w:rsidRDefault="0069118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35ED0949" w14:textId="5AF11AC4" w:rsidR="0069118C" w:rsidRDefault="0069118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6189FD00" w14:textId="77777777" w:rsidR="0069118C" w:rsidRDefault="0069118C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9118C" w14:paraId="07E33A7D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07CBA4" w14:textId="5A7D160E" w:rsidR="0069118C" w:rsidRDefault="0069118C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Id_Estatus_Apoyo</w:t>
            </w:r>
          </w:p>
        </w:tc>
        <w:tc>
          <w:tcPr>
            <w:tcW w:w="2398" w:type="dxa"/>
          </w:tcPr>
          <w:p w14:paraId="391C0648" w14:textId="104B168C" w:rsidR="0069118C" w:rsidRDefault="0069118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0329B860" w14:textId="0C6E8A42" w:rsidR="0069118C" w:rsidRDefault="0069118C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7292E189" w14:textId="41256BEB" w:rsidR="0069118C" w:rsidRDefault="0066239F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estatus de apoyo</w:t>
            </w:r>
          </w:p>
        </w:tc>
      </w:tr>
    </w:tbl>
    <w:p w14:paraId="13A0B091" w14:textId="2BEFEBB1" w:rsidR="0069118C" w:rsidRDefault="0069118C" w:rsidP="00792C44">
      <w:pPr>
        <w:spacing w:before="0" w:after="0"/>
        <w:ind w:left="0" w:right="0"/>
        <w:rPr>
          <w:color w:val="000000" w:themeColor="text1"/>
        </w:rPr>
      </w:pPr>
    </w:p>
    <w:p w14:paraId="0B6E199E" w14:textId="77777777" w:rsidR="0069118C" w:rsidRDefault="00077DEB" w:rsidP="00CF1323">
      <w:pPr>
        <w:pStyle w:val="Firma"/>
        <w:ind w:left="0"/>
        <w:rPr>
          <w:color w:val="000000" w:themeColor="text1"/>
        </w:rPr>
      </w:pPr>
      <w:r w:rsidRPr="005C7CCB">
        <w:rPr>
          <w:color w:val="000000" w:themeColor="text1"/>
          <w:highlight w:val="yellow"/>
        </w:rPr>
        <w:t>SERVICIO COMEDOR COMUNITARIO (t_servicio_comedorcomunitario)</w:t>
      </w:r>
    </w:p>
    <w:p w14:paraId="5D0B6BD4" w14:textId="77777777" w:rsidR="00077DEB" w:rsidRDefault="00077DEB" w:rsidP="00CF1323">
      <w:pPr>
        <w:pStyle w:val="Firma"/>
        <w:ind w:left="0"/>
        <w:rPr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2614"/>
        <w:gridCol w:w="2614"/>
      </w:tblGrid>
      <w:tr w:rsidR="00077DEB" w14:paraId="7310A1A9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C2C254" w14:textId="77777777" w:rsidR="00077DEB" w:rsidRDefault="00077DEB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17A5DC6C" w14:textId="77777777" w:rsidR="00077DEB" w:rsidRDefault="00077DEB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5105CEC9" w14:textId="77777777" w:rsidR="00077DEB" w:rsidRDefault="00077DEB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66DACDA8" w14:textId="77777777" w:rsidR="00077DEB" w:rsidRDefault="00077DEB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077DEB" w14:paraId="19904977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16C55B" w14:textId="30997B79" w:rsidR="00077DEB" w:rsidRDefault="00077DEB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792C44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649E22BA" w14:textId="77777777" w:rsidR="00077DEB" w:rsidRDefault="00077DE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21A71E47" w14:textId="77777777" w:rsidR="00077DEB" w:rsidRDefault="00077DE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23414211" w14:textId="340C5A45" w:rsidR="00077DEB" w:rsidRDefault="00792C44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Identificador del servicio </w:t>
            </w:r>
            <w:r w:rsidR="005C7CCB">
              <w:rPr>
                <w:color w:val="000000" w:themeColor="text1"/>
              </w:rPr>
              <w:t>de comedor comunitario</w:t>
            </w:r>
          </w:p>
        </w:tc>
      </w:tr>
      <w:tr w:rsidR="00077DEB" w14:paraId="35031DDF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5F120D" w14:textId="322BC97B" w:rsidR="00077DEB" w:rsidRDefault="006A097B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Id_Servicio</w:t>
            </w:r>
          </w:p>
        </w:tc>
        <w:tc>
          <w:tcPr>
            <w:tcW w:w="2398" w:type="dxa"/>
          </w:tcPr>
          <w:p w14:paraId="0D4462EE" w14:textId="73CC1423" w:rsidR="00077DEB" w:rsidRDefault="006A097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1393EEA6" w14:textId="1737EF15" w:rsidR="00077DEB" w:rsidRDefault="006A097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2D3713E6" w14:textId="54B33E6C" w:rsidR="00077DEB" w:rsidRDefault="005C7CC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servicio</w:t>
            </w:r>
          </w:p>
        </w:tc>
      </w:tr>
      <w:tr w:rsidR="00077DEB" w14:paraId="2AFED1A1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9DBA25" w14:textId="4A67CCC4" w:rsidR="00077DEB" w:rsidRDefault="006A097B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fecha_ENHINA</w:t>
            </w:r>
          </w:p>
        </w:tc>
        <w:tc>
          <w:tcPr>
            <w:tcW w:w="2398" w:type="dxa"/>
          </w:tcPr>
          <w:p w14:paraId="64FAF7E1" w14:textId="0C5A1E42" w:rsidR="00077DEB" w:rsidRDefault="006A097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2614" w:type="dxa"/>
          </w:tcPr>
          <w:p w14:paraId="0B0455CC" w14:textId="57DBB997" w:rsidR="00077DEB" w:rsidRDefault="00077DE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614" w:type="dxa"/>
          </w:tcPr>
          <w:p w14:paraId="405C2B88" w14:textId="77777777" w:rsidR="00077DEB" w:rsidRDefault="00077DE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A097B" w14:paraId="467C254E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9BFCEA" w14:textId="2866056C" w:rsidR="006A097B" w:rsidRDefault="006A097B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Id_Estatus</w:t>
            </w:r>
          </w:p>
        </w:tc>
        <w:tc>
          <w:tcPr>
            <w:tcW w:w="2398" w:type="dxa"/>
          </w:tcPr>
          <w:p w14:paraId="45428E4D" w14:textId="0676B283" w:rsidR="006A097B" w:rsidRDefault="006A097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2559EC07" w14:textId="78061164" w:rsidR="006A097B" w:rsidRDefault="006A097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05C08A09" w14:textId="05147D09" w:rsidR="006A097B" w:rsidRDefault="005C7CC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estatus</w:t>
            </w:r>
          </w:p>
        </w:tc>
      </w:tr>
      <w:tr w:rsidR="006A097B" w14:paraId="2419B89A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31E8F8" w14:textId="6C0AFFBA" w:rsidR="006A097B" w:rsidRDefault="006A097B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Aplica</w:t>
            </w:r>
          </w:p>
        </w:tc>
        <w:tc>
          <w:tcPr>
            <w:tcW w:w="2398" w:type="dxa"/>
          </w:tcPr>
          <w:p w14:paraId="21C365A3" w14:textId="0637BB44" w:rsidR="006A097B" w:rsidRDefault="006A097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601ED549" w14:textId="7EE21C28" w:rsidR="006A097B" w:rsidRDefault="006A097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19E93EC5" w14:textId="77777777" w:rsidR="006A097B" w:rsidRDefault="006A097B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A097B" w14:paraId="2F7CC887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B01948" w14:textId="7170A01C" w:rsidR="006A097B" w:rsidRDefault="006A097B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Id_Estatus_Apoyo</w:t>
            </w:r>
          </w:p>
        </w:tc>
        <w:tc>
          <w:tcPr>
            <w:tcW w:w="2398" w:type="dxa"/>
          </w:tcPr>
          <w:p w14:paraId="39C6C7C2" w14:textId="3CAC40F2" w:rsidR="006A097B" w:rsidRDefault="006A097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19EA26D6" w14:textId="34BAE2D6" w:rsidR="006A097B" w:rsidRDefault="006A097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46E08C8D" w14:textId="0C086ACC" w:rsidR="006A097B" w:rsidRDefault="005C7CCB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estatus de apoyo</w:t>
            </w:r>
          </w:p>
        </w:tc>
      </w:tr>
    </w:tbl>
    <w:p w14:paraId="397F3727" w14:textId="77777777" w:rsidR="00223970" w:rsidRDefault="00223970" w:rsidP="00CF1323">
      <w:pPr>
        <w:pStyle w:val="Firma"/>
        <w:ind w:left="0"/>
        <w:rPr>
          <w:color w:val="000000" w:themeColor="text1"/>
        </w:rPr>
      </w:pPr>
    </w:p>
    <w:p w14:paraId="50E93596" w14:textId="77777777" w:rsidR="00223970" w:rsidRDefault="00223970" w:rsidP="00CF1323">
      <w:pPr>
        <w:pStyle w:val="Firma"/>
        <w:ind w:left="0"/>
        <w:rPr>
          <w:color w:val="000000" w:themeColor="text1"/>
        </w:rPr>
      </w:pPr>
    </w:p>
    <w:p w14:paraId="20AA30CC" w14:textId="6073AE0E" w:rsidR="006A097B" w:rsidRDefault="003F628F" w:rsidP="00CF1323">
      <w:pPr>
        <w:pStyle w:val="Firma"/>
        <w:ind w:left="0"/>
        <w:rPr>
          <w:color w:val="000000" w:themeColor="text1"/>
        </w:rPr>
      </w:pPr>
      <w:r w:rsidRPr="006031D1">
        <w:rPr>
          <w:color w:val="000000" w:themeColor="text1"/>
          <w:highlight w:val="yellow"/>
        </w:rPr>
        <w:t>SERVICIO NUTRE DIF (t_servicio_nutredif)</w:t>
      </w:r>
    </w:p>
    <w:p w14:paraId="38977626" w14:textId="77777777" w:rsidR="003F628F" w:rsidRDefault="003F628F" w:rsidP="00CF1323">
      <w:pPr>
        <w:pStyle w:val="Firma"/>
        <w:ind w:left="0"/>
        <w:rPr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2614"/>
        <w:gridCol w:w="2614"/>
      </w:tblGrid>
      <w:tr w:rsidR="003F628F" w14:paraId="282CAABC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559AED" w14:textId="77777777" w:rsidR="003F628F" w:rsidRDefault="003F628F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5725206E" w14:textId="77777777" w:rsidR="003F628F" w:rsidRDefault="003F628F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465A0DDA" w14:textId="77777777" w:rsidR="003F628F" w:rsidRDefault="003F628F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07D241A2" w14:textId="77777777" w:rsidR="003F628F" w:rsidRDefault="003F628F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3F628F" w14:paraId="3C536EB0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9EC1B1" w14:textId="483C1165" w:rsidR="003F628F" w:rsidRDefault="003F628F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301878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69798382" w14:textId="77777777" w:rsidR="003F628F" w:rsidRDefault="003F628F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75B6F4C1" w14:textId="77777777" w:rsidR="003F628F" w:rsidRDefault="003F628F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06D88ADA" w14:textId="7B670E76" w:rsidR="003F628F" w:rsidRDefault="00F53881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Identificador del servicio nutre </w:t>
            </w:r>
          </w:p>
        </w:tc>
      </w:tr>
      <w:tr w:rsidR="003F628F" w14:paraId="4A31AAB1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CA3731" w14:textId="15E92C47" w:rsidR="003F628F" w:rsidRDefault="00706C0D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Id_Servicio</w:t>
            </w:r>
          </w:p>
        </w:tc>
        <w:tc>
          <w:tcPr>
            <w:tcW w:w="2398" w:type="dxa"/>
          </w:tcPr>
          <w:p w14:paraId="53B44A29" w14:textId="3835F43E" w:rsidR="003F628F" w:rsidRDefault="00601236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468DEE4C" w14:textId="7F1CD167" w:rsidR="003F628F" w:rsidRDefault="00B015CA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4DFBA68F" w14:textId="5F35D496" w:rsidR="003F628F" w:rsidRDefault="00F53881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servicio</w:t>
            </w:r>
          </w:p>
        </w:tc>
      </w:tr>
      <w:tr w:rsidR="003F628F" w14:paraId="7802E3E8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6E33F8" w14:textId="51C18DA1" w:rsidR="003F628F" w:rsidRDefault="00706C0D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fecha_Valoracion</w:t>
            </w:r>
          </w:p>
        </w:tc>
        <w:tc>
          <w:tcPr>
            <w:tcW w:w="2398" w:type="dxa"/>
          </w:tcPr>
          <w:p w14:paraId="14CCB1F9" w14:textId="3FC7778C" w:rsidR="003F628F" w:rsidRDefault="00601236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2614" w:type="dxa"/>
          </w:tcPr>
          <w:p w14:paraId="0BD4611F" w14:textId="1D35BB01" w:rsidR="003F628F" w:rsidRDefault="003F628F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614" w:type="dxa"/>
          </w:tcPr>
          <w:p w14:paraId="6D9E968F" w14:textId="77777777" w:rsidR="003F628F" w:rsidRDefault="003F628F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06C0D" w14:paraId="6E7729E0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F216B6" w14:textId="6F2199CA" w:rsidR="00706C0D" w:rsidRDefault="00706C0D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Id_Estatus</w:t>
            </w:r>
          </w:p>
        </w:tc>
        <w:tc>
          <w:tcPr>
            <w:tcW w:w="2398" w:type="dxa"/>
          </w:tcPr>
          <w:p w14:paraId="635E43DE" w14:textId="1E172553" w:rsidR="00706C0D" w:rsidRDefault="00601236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325E9050" w14:textId="2F02BB8B" w:rsidR="00706C0D" w:rsidRDefault="00B015CA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70D31FC8" w14:textId="655086C3" w:rsidR="00706C0D" w:rsidRDefault="00B30618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estatus</w:t>
            </w:r>
          </w:p>
        </w:tc>
      </w:tr>
      <w:tr w:rsidR="00706C0D" w14:paraId="2BD4394D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0F20B0" w14:textId="6813B194" w:rsidR="00706C0D" w:rsidRDefault="00706C0D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Aplica</w:t>
            </w:r>
          </w:p>
        </w:tc>
        <w:tc>
          <w:tcPr>
            <w:tcW w:w="2398" w:type="dxa"/>
          </w:tcPr>
          <w:p w14:paraId="0965C9D2" w14:textId="2E6CC105" w:rsidR="00706C0D" w:rsidRDefault="00B015CA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20FC3483" w14:textId="6632F6DF" w:rsidR="00706C0D" w:rsidRDefault="00B015CA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06775A6A" w14:textId="77777777" w:rsidR="00706C0D" w:rsidRDefault="00706C0D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06C0D" w14:paraId="76A8309A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9BAC55" w14:textId="198DD3BA" w:rsidR="00706C0D" w:rsidRDefault="00706C0D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Id_Estatus_Apoyo</w:t>
            </w:r>
          </w:p>
        </w:tc>
        <w:tc>
          <w:tcPr>
            <w:tcW w:w="2398" w:type="dxa"/>
          </w:tcPr>
          <w:p w14:paraId="482EF7E5" w14:textId="7ECC8EF8" w:rsidR="00706C0D" w:rsidRDefault="00601236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4CE8DCD0" w14:textId="44DA0725" w:rsidR="00706C0D" w:rsidRDefault="00B015CA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1C6C027D" w14:textId="4C8C6D6F" w:rsidR="00706C0D" w:rsidRDefault="00B30618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estatus de apoyo</w:t>
            </w:r>
          </w:p>
        </w:tc>
      </w:tr>
      <w:tr w:rsidR="00706C0D" w14:paraId="5C21CF20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DEB50A" w14:textId="48260B2E" w:rsidR="00706C0D" w:rsidRDefault="00706C0D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 w:rsidRPr="00C15F44">
              <w:rPr>
                <w:color w:val="000000" w:themeColor="text1"/>
                <w:highlight w:val="yellow"/>
              </w:rPr>
              <w:t>Observaciones</w:t>
            </w:r>
          </w:p>
        </w:tc>
        <w:tc>
          <w:tcPr>
            <w:tcW w:w="2398" w:type="dxa"/>
          </w:tcPr>
          <w:p w14:paraId="64D43CF0" w14:textId="0445D133" w:rsidR="00706C0D" w:rsidRDefault="00601236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614" w:type="dxa"/>
          </w:tcPr>
          <w:p w14:paraId="3D32AA37" w14:textId="32BA67E9" w:rsidR="00706C0D" w:rsidRDefault="00B015CA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300</w:t>
            </w:r>
          </w:p>
        </w:tc>
        <w:tc>
          <w:tcPr>
            <w:tcW w:w="2614" w:type="dxa"/>
          </w:tcPr>
          <w:p w14:paraId="5BB8D074" w14:textId="7B94BD57" w:rsidR="00706C0D" w:rsidRDefault="00B30618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Observaciones </w:t>
            </w:r>
            <w:r w:rsidR="006031D1">
              <w:rPr>
                <w:color w:val="000000" w:themeColor="text1"/>
              </w:rPr>
              <w:t>acerca del servicio</w:t>
            </w:r>
          </w:p>
        </w:tc>
      </w:tr>
    </w:tbl>
    <w:p w14:paraId="7B79BD06" w14:textId="77777777" w:rsidR="003F628F" w:rsidRDefault="003F628F" w:rsidP="00CF1323">
      <w:pPr>
        <w:pStyle w:val="Firma"/>
        <w:ind w:left="0"/>
        <w:rPr>
          <w:color w:val="000000" w:themeColor="text1"/>
        </w:rPr>
      </w:pPr>
    </w:p>
    <w:p w14:paraId="29853554" w14:textId="77777777" w:rsidR="006031D1" w:rsidRDefault="006031D1">
      <w:pPr>
        <w:spacing w:before="0" w:after="0"/>
        <w:ind w:left="0" w:right="0"/>
        <w:rPr>
          <w:b/>
          <w:bCs/>
          <w:color w:val="000000" w:themeColor="text1"/>
        </w:rPr>
      </w:pPr>
      <w:r>
        <w:rPr>
          <w:color w:val="000000" w:themeColor="text1"/>
        </w:rPr>
        <w:br w:type="page"/>
      </w:r>
    </w:p>
    <w:p w14:paraId="5BD5524A" w14:textId="1430A70C" w:rsidR="00B015CA" w:rsidRDefault="00B40539" w:rsidP="00CF1323">
      <w:pPr>
        <w:pStyle w:val="Firma"/>
        <w:ind w:left="0"/>
        <w:rPr>
          <w:color w:val="000000" w:themeColor="text1"/>
        </w:rPr>
      </w:pPr>
      <w:r w:rsidRPr="005D79A7">
        <w:rPr>
          <w:color w:val="000000" w:themeColor="text1"/>
          <w:highlight w:val="yellow"/>
        </w:rPr>
        <w:lastRenderedPageBreak/>
        <w:t>SERVICIO SUJETO VULNERABLE (t_servicio_sujetovulnerable)</w:t>
      </w:r>
    </w:p>
    <w:p w14:paraId="721AADA0" w14:textId="77777777" w:rsidR="00B40539" w:rsidRDefault="00B40539" w:rsidP="00CF1323">
      <w:pPr>
        <w:pStyle w:val="Firma"/>
        <w:ind w:left="0"/>
        <w:rPr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2614"/>
        <w:gridCol w:w="2614"/>
      </w:tblGrid>
      <w:tr w:rsidR="00B54FED" w14:paraId="37BDA241" w14:textId="77777777" w:rsidTr="002B1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AD487B" w14:textId="77777777" w:rsidR="00B54FED" w:rsidRDefault="00B54FED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98" w:type="dxa"/>
          </w:tcPr>
          <w:p w14:paraId="0AC26C1B" w14:textId="77777777" w:rsidR="00B54FED" w:rsidRDefault="00B54FED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614" w:type="dxa"/>
          </w:tcPr>
          <w:p w14:paraId="5FB9FDFB" w14:textId="77777777" w:rsidR="00B54FED" w:rsidRDefault="00B54FED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2614" w:type="dxa"/>
          </w:tcPr>
          <w:p w14:paraId="7D516C88" w14:textId="77777777" w:rsidR="00B54FED" w:rsidRDefault="00B54FED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B54FED" w14:paraId="04D005F5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067368" w14:textId="119880B4" w:rsidR="00B54FED" w:rsidRDefault="00B54FED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6031D1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98" w:type="dxa"/>
          </w:tcPr>
          <w:p w14:paraId="6F85FD73" w14:textId="77777777" w:rsidR="00B54FED" w:rsidRDefault="00B54FED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0259061D" w14:textId="77777777" w:rsidR="00B54FED" w:rsidRDefault="00B54FED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2C4C43C1" w14:textId="79B727CE" w:rsidR="00B54FED" w:rsidRDefault="006031D1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servicio de sujeto vulnerable</w:t>
            </w:r>
          </w:p>
        </w:tc>
      </w:tr>
      <w:tr w:rsidR="00B54FED" w14:paraId="6961FCE6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812D05" w14:textId="77777777" w:rsidR="00B54FED" w:rsidRDefault="00B54FED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Id_Servicio</w:t>
            </w:r>
          </w:p>
        </w:tc>
        <w:tc>
          <w:tcPr>
            <w:tcW w:w="2398" w:type="dxa"/>
          </w:tcPr>
          <w:p w14:paraId="65A8E850" w14:textId="77777777" w:rsidR="00B54FED" w:rsidRDefault="00B54FED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1BE53A8D" w14:textId="77777777" w:rsidR="00B54FED" w:rsidRDefault="00B54FED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440405DE" w14:textId="005E2FAB" w:rsidR="00B54FED" w:rsidRDefault="006031D1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servicio</w:t>
            </w:r>
          </w:p>
        </w:tc>
      </w:tr>
      <w:tr w:rsidR="00B54FED" w14:paraId="7C5D4020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2FE8EE" w14:textId="6F0DC198" w:rsidR="00B54FED" w:rsidRDefault="00B54FED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fecha_ENHINA</w:t>
            </w:r>
          </w:p>
        </w:tc>
        <w:tc>
          <w:tcPr>
            <w:tcW w:w="2398" w:type="dxa"/>
          </w:tcPr>
          <w:p w14:paraId="1C07E973" w14:textId="77777777" w:rsidR="00B54FED" w:rsidRDefault="00B54FED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2614" w:type="dxa"/>
          </w:tcPr>
          <w:p w14:paraId="7693A555" w14:textId="77777777" w:rsidR="00B54FED" w:rsidRDefault="00B54FED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614" w:type="dxa"/>
          </w:tcPr>
          <w:p w14:paraId="193AB5CD" w14:textId="77777777" w:rsidR="00B54FED" w:rsidRDefault="00B54FED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54FED" w14:paraId="19A68E6D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7216D8" w14:textId="77777777" w:rsidR="00B54FED" w:rsidRDefault="00B54FED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Id_Estatus</w:t>
            </w:r>
          </w:p>
        </w:tc>
        <w:tc>
          <w:tcPr>
            <w:tcW w:w="2398" w:type="dxa"/>
          </w:tcPr>
          <w:p w14:paraId="53E322D3" w14:textId="77777777" w:rsidR="00B54FED" w:rsidRDefault="00B54FED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4BBBE7FF" w14:textId="77777777" w:rsidR="00B54FED" w:rsidRDefault="00B54FED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02BFF855" w14:textId="2EB485B9" w:rsidR="00B54FED" w:rsidRDefault="005D79A7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estatus</w:t>
            </w:r>
          </w:p>
        </w:tc>
      </w:tr>
      <w:tr w:rsidR="00B54FED" w14:paraId="0E645EED" w14:textId="77777777" w:rsidTr="002B1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B2B242" w14:textId="77777777" w:rsidR="00B54FED" w:rsidRDefault="00B54FED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Aplica</w:t>
            </w:r>
          </w:p>
        </w:tc>
        <w:tc>
          <w:tcPr>
            <w:tcW w:w="2398" w:type="dxa"/>
          </w:tcPr>
          <w:p w14:paraId="536D6378" w14:textId="77777777" w:rsidR="00B54FED" w:rsidRDefault="00B54FED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268DD61A" w14:textId="77777777" w:rsidR="00B54FED" w:rsidRDefault="00B54FED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2A5B5F51" w14:textId="77777777" w:rsidR="00B54FED" w:rsidRDefault="00B54FED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54FED" w14:paraId="170E5698" w14:textId="77777777" w:rsidTr="002B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9A5BED" w14:textId="77777777" w:rsidR="00B54FED" w:rsidRDefault="00B54FED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Id_Estatus_Apoyo</w:t>
            </w:r>
          </w:p>
        </w:tc>
        <w:tc>
          <w:tcPr>
            <w:tcW w:w="2398" w:type="dxa"/>
          </w:tcPr>
          <w:p w14:paraId="2BC564EC" w14:textId="77777777" w:rsidR="00B54FED" w:rsidRDefault="00B54FED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614" w:type="dxa"/>
          </w:tcPr>
          <w:p w14:paraId="4EBD72B2" w14:textId="77777777" w:rsidR="00B54FED" w:rsidRDefault="00B54FED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2614" w:type="dxa"/>
          </w:tcPr>
          <w:p w14:paraId="54E60302" w14:textId="34FFD82C" w:rsidR="00B54FED" w:rsidRDefault="005D79A7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estatus de apoyo</w:t>
            </w:r>
          </w:p>
        </w:tc>
      </w:tr>
    </w:tbl>
    <w:p w14:paraId="5E0F0CCA" w14:textId="429920E4" w:rsidR="00B40539" w:rsidRPr="005828B1" w:rsidRDefault="00B40539" w:rsidP="005828B1">
      <w:pPr>
        <w:spacing w:before="0" w:after="0"/>
        <w:ind w:left="0" w:right="0"/>
        <w:rPr>
          <w:b/>
          <w:bCs/>
          <w:color w:val="000000" w:themeColor="text1"/>
        </w:rPr>
      </w:pPr>
    </w:p>
    <w:p w14:paraId="18324E29" w14:textId="100108F1" w:rsidR="001361BE" w:rsidRPr="006031D1" w:rsidRDefault="001361BE" w:rsidP="006031D1">
      <w:pPr>
        <w:spacing w:before="0" w:after="0"/>
        <w:ind w:left="0" w:right="0"/>
        <w:rPr>
          <w:b/>
          <w:bCs/>
          <w:color w:val="000000" w:themeColor="text1"/>
        </w:rPr>
      </w:pPr>
      <w:r w:rsidRPr="007F1B81">
        <w:rPr>
          <w:b/>
          <w:bCs/>
          <w:color w:val="000000" w:themeColor="text1"/>
          <w:highlight w:val="yellow"/>
        </w:rPr>
        <w:t>USUARIOS (t_usuarios)</w:t>
      </w:r>
    </w:p>
    <w:p w14:paraId="403862A0" w14:textId="77777777" w:rsidR="001361BE" w:rsidRDefault="001361BE" w:rsidP="00CF1323">
      <w:pPr>
        <w:pStyle w:val="Firma"/>
        <w:ind w:left="0"/>
        <w:rPr>
          <w:color w:val="000000" w:themeColor="text1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890"/>
        <w:gridCol w:w="2379"/>
        <w:gridCol w:w="2097"/>
        <w:gridCol w:w="3090"/>
      </w:tblGrid>
      <w:tr w:rsidR="001361BE" w14:paraId="4EB8CDED" w14:textId="77777777" w:rsidTr="00582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14:paraId="5FEB036C" w14:textId="77777777" w:rsidR="001361BE" w:rsidRDefault="001361BE" w:rsidP="002B19AD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</w:t>
            </w:r>
          </w:p>
        </w:tc>
        <w:tc>
          <w:tcPr>
            <w:tcW w:w="2379" w:type="dxa"/>
          </w:tcPr>
          <w:p w14:paraId="55EF29AA" w14:textId="77777777" w:rsidR="001361BE" w:rsidRDefault="001361BE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</w:t>
            </w:r>
          </w:p>
        </w:tc>
        <w:tc>
          <w:tcPr>
            <w:tcW w:w="2097" w:type="dxa"/>
          </w:tcPr>
          <w:p w14:paraId="531E3A05" w14:textId="77777777" w:rsidR="001361BE" w:rsidRDefault="001361BE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Tamaño</w:t>
            </w:r>
          </w:p>
        </w:tc>
        <w:tc>
          <w:tcPr>
            <w:tcW w:w="3090" w:type="dxa"/>
          </w:tcPr>
          <w:p w14:paraId="49A4B4CC" w14:textId="77777777" w:rsidR="001361BE" w:rsidRDefault="001361BE" w:rsidP="002B19AD">
            <w:pPr>
              <w:pStyle w:val="Firm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Descripción</w:t>
            </w:r>
          </w:p>
        </w:tc>
      </w:tr>
      <w:tr w:rsidR="001361BE" w14:paraId="5E8BDE7E" w14:textId="77777777" w:rsidTr="00582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14:paraId="22C0D271" w14:textId="47DB9A55" w:rsidR="001361BE" w:rsidRDefault="001361BE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  <w:r w:rsidR="005D79A7">
              <w:rPr>
                <w:color w:val="000000" w:themeColor="text1"/>
              </w:rPr>
              <w:t xml:space="preserve"> (PRIMARY)</w:t>
            </w:r>
          </w:p>
        </w:tc>
        <w:tc>
          <w:tcPr>
            <w:tcW w:w="2379" w:type="dxa"/>
          </w:tcPr>
          <w:p w14:paraId="5A560E9E" w14:textId="78DDB132" w:rsidR="001361BE" w:rsidRDefault="00203469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tiny</w:t>
            </w:r>
            <w:r w:rsidR="001361BE">
              <w:rPr>
                <w:color w:val="000000" w:themeColor="text1"/>
              </w:rPr>
              <w:t>int</w:t>
            </w:r>
          </w:p>
        </w:tc>
        <w:tc>
          <w:tcPr>
            <w:tcW w:w="2097" w:type="dxa"/>
          </w:tcPr>
          <w:p w14:paraId="327BADDF" w14:textId="43F381B6" w:rsidR="001361BE" w:rsidRDefault="00203469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090" w:type="dxa"/>
          </w:tcPr>
          <w:p w14:paraId="4DCA221F" w14:textId="0760E17C" w:rsidR="001361BE" w:rsidRDefault="00112135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los usuarios</w:t>
            </w:r>
          </w:p>
        </w:tc>
      </w:tr>
      <w:tr w:rsidR="001361BE" w14:paraId="1EB1DB57" w14:textId="77777777" w:rsidTr="00582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14:paraId="36E382CE" w14:textId="2D005DCA" w:rsidR="001361BE" w:rsidRDefault="001361BE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</w:t>
            </w:r>
          </w:p>
        </w:tc>
        <w:tc>
          <w:tcPr>
            <w:tcW w:w="2379" w:type="dxa"/>
          </w:tcPr>
          <w:p w14:paraId="511DFC6A" w14:textId="1693AD07" w:rsidR="001361BE" w:rsidRDefault="00203469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097" w:type="dxa"/>
          </w:tcPr>
          <w:p w14:paraId="066957B6" w14:textId="48B2F6B5" w:rsidR="001361BE" w:rsidRDefault="00203469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3090" w:type="dxa"/>
          </w:tcPr>
          <w:p w14:paraId="1256957F" w14:textId="27FB2245" w:rsidR="001361BE" w:rsidRDefault="00012569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 de usuario</w:t>
            </w:r>
          </w:p>
        </w:tc>
      </w:tr>
      <w:tr w:rsidR="001361BE" w14:paraId="66F40CF1" w14:textId="77777777" w:rsidTr="00582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14:paraId="283866E8" w14:textId="103AB9B5" w:rsidR="001361BE" w:rsidRDefault="001361BE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Contrase</w:t>
            </w:r>
            <w:r w:rsidR="006A2EDD">
              <w:rPr>
                <w:color w:val="000000" w:themeColor="text1"/>
              </w:rPr>
              <w:t>ña</w:t>
            </w:r>
          </w:p>
        </w:tc>
        <w:tc>
          <w:tcPr>
            <w:tcW w:w="2379" w:type="dxa"/>
          </w:tcPr>
          <w:p w14:paraId="16D0A501" w14:textId="14B00E84" w:rsidR="001361BE" w:rsidRDefault="00203469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097" w:type="dxa"/>
          </w:tcPr>
          <w:p w14:paraId="5D56DF38" w14:textId="41C7F199" w:rsidR="001361BE" w:rsidRDefault="00203469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3090" w:type="dxa"/>
          </w:tcPr>
          <w:p w14:paraId="68BE4899" w14:textId="430FFD57" w:rsidR="001361BE" w:rsidRDefault="00012569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Contraseña del usuario</w:t>
            </w:r>
          </w:p>
        </w:tc>
      </w:tr>
      <w:tr w:rsidR="001361BE" w14:paraId="65CEE520" w14:textId="77777777" w:rsidTr="00582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14:paraId="3BA160F4" w14:textId="0D680E07" w:rsidR="001361BE" w:rsidRDefault="001361BE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</w:t>
            </w:r>
            <w:r w:rsidR="006A2EDD">
              <w:rPr>
                <w:color w:val="000000" w:themeColor="text1"/>
              </w:rPr>
              <w:t>Persona</w:t>
            </w:r>
          </w:p>
        </w:tc>
        <w:tc>
          <w:tcPr>
            <w:tcW w:w="2379" w:type="dxa"/>
          </w:tcPr>
          <w:p w14:paraId="39113D98" w14:textId="77777777" w:rsidR="001361BE" w:rsidRDefault="001361BE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097" w:type="dxa"/>
          </w:tcPr>
          <w:p w14:paraId="6574B899" w14:textId="43960402" w:rsidR="001361BE" w:rsidRDefault="00FC0AB0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090" w:type="dxa"/>
          </w:tcPr>
          <w:p w14:paraId="49DAB141" w14:textId="1193B0B4" w:rsidR="001361BE" w:rsidRDefault="0055136D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 la persona</w:t>
            </w:r>
          </w:p>
        </w:tc>
      </w:tr>
      <w:tr w:rsidR="001361BE" w14:paraId="541AFE8D" w14:textId="77777777" w:rsidTr="00582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14:paraId="4D38E6A6" w14:textId="5CA3734D" w:rsidR="001361BE" w:rsidRDefault="006A2EDD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Id_Rol</w:t>
            </w:r>
          </w:p>
        </w:tc>
        <w:tc>
          <w:tcPr>
            <w:tcW w:w="2379" w:type="dxa"/>
          </w:tcPr>
          <w:p w14:paraId="1AF548F8" w14:textId="77777777" w:rsidR="001361BE" w:rsidRDefault="001361BE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097" w:type="dxa"/>
          </w:tcPr>
          <w:p w14:paraId="4EFD23B1" w14:textId="5812E7E0" w:rsidR="001361BE" w:rsidRDefault="00FC0AB0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090" w:type="dxa"/>
          </w:tcPr>
          <w:p w14:paraId="604F0FB8" w14:textId="206654C6" w:rsidR="001361BE" w:rsidRDefault="0055136D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Identificador del rol</w:t>
            </w:r>
          </w:p>
        </w:tc>
      </w:tr>
      <w:tr w:rsidR="001361BE" w14:paraId="73073B78" w14:textId="77777777" w:rsidTr="00582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14:paraId="2AA458F7" w14:textId="23EF1360" w:rsidR="001361BE" w:rsidRDefault="006A2EDD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Cedula_Profesional</w:t>
            </w:r>
          </w:p>
        </w:tc>
        <w:tc>
          <w:tcPr>
            <w:tcW w:w="2379" w:type="dxa"/>
          </w:tcPr>
          <w:p w14:paraId="7DF5CB3A" w14:textId="76E4E967" w:rsidR="001361BE" w:rsidRDefault="00203469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</w:p>
        </w:tc>
        <w:tc>
          <w:tcPr>
            <w:tcW w:w="2097" w:type="dxa"/>
          </w:tcPr>
          <w:p w14:paraId="5982658E" w14:textId="63099DAC" w:rsidR="001361BE" w:rsidRDefault="00FC0AB0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3090" w:type="dxa"/>
          </w:tcPr>
          <w:p w14:paraId="7A7EF198" w14:textId="4B1E7189" w:rsidR="001361BE" w:rsidRDefault="007F1B81" w:rsidP="002B19AD">
            <w:pPr>
              <w:pStyle w:val="Firm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Cedula profesional del usuario</w:t>
            </w:r>
          </w:p>
        </w:tc>
      </w:tr>
      <w:tr w:rsidR="001361BE" w14:paraId="5C5BCDF9" w14:textId="77777777" w:rsidTr="00582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14:paraId="7781501E" w14:textId="5ECCF1CB" w:rsidR="001361BE" w:rsidRDefault="006A2EDD" w:rsidP="002B19AD">
            <w:pPr>
              <w:pStyle w:val="Firma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Ultimo_Ingreso</w:t>
            </w:r>
          </w:p>
        </w:tc>
        <w:tc>
          <w:tcPr>
            <w:tcW w:w="2379" w:type="dxa"/>
          </w:tcPr>
          <w:p w14:paraId="36EB93E6" w14:textId="51156B29" w:rsidR="001361BE" w:rsidRDefault="00203469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datetime</w:t>
            </w:r>
          </w:p>
        </w:tc>
        <w:tc>
          <w:tcPr>
            <w:tcW w:w="2097" w:type="dxa"/>
          </w:tcPr>
          <w:p w14:paraId="0695A1EB" w14:textId="647FB80C" w:rsidR="001361BE" w:rsidRDefault="001361BE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090" w:type="dxa"/>
          </w:tcPr>
          <w:p w14:paraId="35717329" w14:textId="430570F7" w:rsidR="001361BE" w:rsidRDefault="0043624A" w:rsidP="002B19AD">
            <w:pPr>
              <w:pStyle w:val="Firm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Hora y fecha en la que fue el último ingreso del usuario al sistema</w:t>
            </w:r>
          </w:p>
        </w:tc>
      </w:tr>
    </w:tbl>
    <w:p w14:paraId="1B4C79D8" w14:textId="77777777" w:rsidR="001361BE" w:rsidRPr="0041428F" w:rsidRDefault="001361BE" w:rsidP="00CF1323">
      <w:pPr>
        <w:pStyle w:val="Firma"/>
        <w:ind w:left="0"/>
        <w:rPr>
          <w:color w:val="000000" w:themeColor="text1"/>
        </w:rPr>
      </w:pPr>
    </w:p>
    <w:sectPr w:rsidR="001361BE" w:rsidRPr="0041428F" w:rsidSect="00E84F9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5896E" w14:textId="77777777" w:rsidR="00492D37" w:rsidRDefault="00492D37" w:rsidP="00A66B18">
      <w:pPr>
        <w:spacing w:before="0" w:after="0"/>
      </w:pPr>
      <w:r>
        <w:separator/>
      </w:r>
    </w:p>
  </w:endnote>
  <w:endnote w:type="continuationSeparator" w:id="0">
    <w:p w14:paraId="45074AE3" w14:textId="77777777" w:rsidR="00492D37" w:rsidRDefault="00492D37" w:rsidP="00A66B18">
      <w:pPr>
        <w:spacing w:before="0" w:after="0"/>
      </w:pPr>
      <w:r>
        <w:continuationSeparator/>
      </w:r>
    </w:p>
  </w:endnote>
  <w:endnote w:type="continuationNotice" w:id="1">
    <w:p w14:paraId="3BC7327D" w14:textId="77777777" w:rsidR="00492D37" w:rsidRDefault="00492D3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572C1" w14:textId="77777777" w:rsidR="00492D37" w:rsidRDefault="00492D37" w:rsidP="00A66B18">
      <w:pPr>
        <w:spacing w:before="0" w:after="0"/>
      </w:pPr>
      <w:r>
        <w:separator/>
      </w:r>
    </w:p>
  </w:footnote>
  <w:footnote w:type="continuationSeparator" w:id="0">
    <w:p w14:paraId="63B65E8D" w14:textId="77777777" w:rsidR="00492D37" w:rsidRDefault="00492D37" w:rsidP="00A66B18">
      <w:pPr>
        <w:spacing w:before="0" w:after="0"/>
      </w:pPr>
      <w:r>
        <w:continuationSeparator/>
      </w:r>
    </w:p>
  </w:footnote>
  <w:footnote w:type="continuationNotice" w:id="1">
    <w:p w14:paraId="11B7EF0E" w14:textId="77777777" w:rsidR="00492D37" w:rsidRDefault="00492D37">
      <w:pPr>
        <w:spacing w:before="0" w:after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59"/>
    <w:rsid w:val="00012569"/>
    <w:rsid w:val="00030C2F"/>
    <w:rsid w:val="000605E2"/>
    <w:rsid w:val="00061DAE"/>
    <w:rsid w:val="00071171"/>
    <w:rsid w:val="00077DEB"/>
    <w:rsid w:val="00083BAA"/>
    <w:rsid w:val="000A2E34"/>
    <w:rsid w:val="000C49F2"/>
    <w:rsid w:val="000D5CBE"/>
    <w:rsid w:val="000E6D07"/>
    <w:rsid w:val="000F1E5F"/>
    <w:rsid w:val="000F39A8"/>
    <w:rsid w:val="0010680C"/>
    <w:rsid w:val="00112135"/>
    <w:rsid w:val="00121E8D"/>
    <w:rsid w:val="001361BE"/>
    <w:rsid w:val="00152B0B"/>
    <w:rsid w:val="0016181C"/>
    <w:rsid w:val="001651F4"/>
    <w:rsid w:val="001766D6"/>
    <w:rsid w:val="00192419"/>
    <w:rsid w:val="001A06E1"/>
    <w:rsid w:val="001A6AB0"/>
    <w:rsid w:val="001C0F15"/>
    <w:rsid w:val="001C270D"/>
    <w:rsid w:val="001E2320"/>
    <w:rsid w:val="001F0C03"/>
    <w:rsid w:val="00203469"/>
    <w:rsid w:val="0020670E"/>
    <w:rsid w:val="00210BEA"/>
    <w:rsid w:val="00214E28"/>
    <w:rsid w:val="00223970"/>
    <w:rsid w:val="00224528"/>
    <w:rsid w:val="00256DF9"/>
    <w:rsid w:val="00262949"/>
    <w:rsid w:val="00282955"/>
    <w:rsid w:val="00284DDB"/>
    <w:rsid w:val="002877C0"/>
    <w:rsid w:val="00290713"/>
    <w:rsid w:val="00291212"/>
    <w:rsid w:val="002A0A03"/>
    <w:rsid w:val="002A470B"/>
    <w:rsid w:val="002B19AD"/>
    <w:rsid w:val="002C4E5C"/>
    <w:rsid w:val="002C4F1B"/>
    <w:rsid w:val="002D201F"/>
    <w:rsid w:val="002E265C"/>
    <w:rsid w:val="002E56BA"/>
    <w:rsid w:val="002F5070"/>
    <w:rsid w:val="00301878"/>
    <w:rsid w:val="00323D27"/>
    <w:rsid w:val="00334D73"/>
    <w:rsid w:val="00341035"/>
    <w:rsid w:val="00344A4C"/>
    <w:rsid w:val="00345CE9"/>
    <w:rsid w:val="00345ECB"/>
    <w:rsid w:val="00352B81"/>
    <w:rsid w:val="00372250"/>
    <w:rsid w:val="00376A0F"/>
    <w:rsid w:val="003774D8"/>
    <w:rsid w:val="00384216"/>
    <w:rsid w:val="00394757"/>
    <w:rsid w:val="003A0150"/>
    <w:rsid w:val="003A6F4B"/>
    <w:rsid w:val="003D6E34"/>
    <w:rsid w:val="003D75F8"/>
    <w:rsid w:val="003D7A94"/>
    <w:rsid w:val="003E24DF"/>
    <w:rsid w:val="003E4FCE"/>
    <w:rsid w:val="003F628F"/>
    <w:rsid w:val="004043EA"/>
    <w:rsid w:val="0041428F"/>
    <w:rsid w:val="0042011F"/>
    <w:rsid w:val="00423868"/>
    <w:rsid w:val="0043624A"/>
    <w:rsid w:val="004859E3"/>
    <w:rsid w:val="00492D37"/>
    <w:rsid w:val="004A2B0D"/>
    <w:rsid w:val="004C22F3"/>
    <w:rsid w:val="004E77CF"/>
    <w:rsid w:val="004F122E"/>
    <w:rsid w:val="005003D5"/>
    <w:rsid w:val="00547015"/>
    <w:rsid w:val="00550198"/>
    <w:rsid w:val="0055136D"/>
    <w:rsid w:val="00551908"/>
    <w:rsid w:val="00574003"/>
    <w:rsid w:val="005828B1"/>
    <w:rsid w:val="005C055C"/>
    <w:rsid w:val="005C1711"/>
    <w:rsid w:val="005C2210"/>
    <w:rsid w:val="005C3E6E"/>
    <w:rsid w:val="005C7CCB"/>
    <w:rsid w:val="005C7F0A"/>
    <w:rsid w:val="005D4F81"/>
    <w:rsid w:val="005D79A7"/>
    <w:rsid w:val="00601236"/>
    <w:rsid w:val="006031D1"/>
    <w:rsid w:val="00615018"/>
    <w:rsid w:val="0062123A"/>
    <w:rsid w:val="00627E94"/>
    <w:rsid w:val="00642BDC"/>
    <w:rsid w:val="00646E75"/>
    <w:rsid w:val="0065187A"/>
    <w:rsid w:val="0066239F"/>
    <w:rsid w:val="0069118C"/>
    <w:rsid w:val="006A097B"/>
    <w:rsid w:val="006A2EDD"/>
    <w:rsid w:val="006A74D8"/>
    <w:rsid w:val="006B0B29"/>
    <w:rsid w:val="006B10D6"/>
    <w:rsid w:val="006B3A5D"/>
    <w:rsid w:val="006C2DC7"/>
    <w:rsid w:val="006F6F10"/>
    <w:rsid w:val="007032B7"/>
    <w:rsid w:val="00706C0D"/>
    <w:rsid w:val="007149B2"/>
    <w:rsid w:val="00752B09"/>
    <w:rsid w:val="00752F70"/>
    <w:rsid w:val="00762B22"/>
    <w:rsid w:val="00783E79"/>
    <w:rsid w:val="00792C44"/>
    <w:rsid w:val="007939EF"/>
    <w:rsid w:val="007B5AE8"/>
    <w:rsid w:val="007C783C"/>
    <w:rsid w:val="007E05E5"/>
    <w:rsid w:val="007E5816"/>
    <w:rsid w:val="007F1B81"/>
    <w:rsid w:val="007F5192"/>
    <w:rsid w:val="00807148"/>
    <w:rsid w:val="00831721"/>
    <w:rsid w:val="00850B21"/>
    <w:rsid w:val="00850EE7"/>
    <w:rsid w:val="00862A06"/>
    <w:rsid w:val="00862F97"/>
    <w:rsid w:val="00883FE6"/>
    <w:rsid w:val="00893DD4"/>
    <w:rsid w:val="008A3562"/>
    <w:rsid w:val="008C1592"/>
    <w:rsid w:val="008E38B9"/>
    <w:rsid w:val="0092696C"/>
    <w:rsid w:val="0094164D"/>
    <w:rsid w:val="00964A29"/>
    <w:rsid w:val="009909F0"/>
    <w:rsid w:val="009B02FE"/>
    <w:rsid w:val="009C173D"/>
    <w:rsid w:val="009C5CBB"/>
    <w:rsid w:val="009E3174"/>
    <w:rsid w:val="00A123C2"/>
    <w:rsid w:val="00A26FE7"/>
    <w:rsid w:val="00A549C9"/>
    <w:rsid w:val="00A66B18"/>
    <w:rsid w:val="00A6783B"/>
    <w:rsid w:val="00A730C0"/>
    <w:rsid w:val="00A744BC"/>
    <w:rsid w:val="00A777FB"/>
    <w:rsid w:val="00A96CF8"/>
    <w:rsid w:val="00AA089B"/>
    <w:rsid w:val="00AE1388"/>
    <w:rsid w:val="00AF3982"/>
    <w:rsid w:val="00B015CA"/>
    <w:rsid w:val="00B30618"/>
    <w:rsid w:val="00B35684"/>
    <w:rsid w:val="00B40539"/>
    <w:rsid w:val="00B50294"/>
    <w:rsid w:val="00B53EDF"/>
    <w:rsid w:val="00B54FED"/>
    <w:rsid w:val="00B56DC8"/>
    <w:rsid w:val="00B57D6E"/>
    <w:rsid w:val="00B72365"/>
    <w:rsid w:val="00B876DF"/>
    <w:rsid w:val="00B93312"/>
    <w:rsid w:val="00BF6986"/>
    <w:rsid w:val="00C15F44"/>
    <w:rsid w:val="00C32131"/>
    <w:rsid w:val="00C35171"/>
    <w:rsid w:val="00C54C88"/>
    <w:rsid w:val="00C701F7"/>
    <w:rsid w:val="00C70786"/>
    <w:rsid w:val="00C72CCC"/>
    <w:rsid w:val="00C72DB4"/>
    <w:rsid w:val="00C97206"/>
    <w:rsid w:val="00CB0D8B"/>
    <w:rsid w:val="00CB32AE"/>
    <w:rsid w:val="00CB5B3E"/>
    <w:rsid w:val="00CC4F5C"/>
    <w:rsid w:val="00CD0C08"/>
    <w:rsid w:val="00CD311B"/>
    <w:rsid w:val="00CE55A6"/>
    <w:rsid w:val="00CF1323"/>
    <w:rsid w:val="00D025F7"/>
    <w:rsid w:val="00D03925"/>
    <w:rsid w:val="00D06A0D"/>
    <w:rsid w:val="00D10958"/>
    <w:rsid w:val="00D21EBC"/>
    <w:rsid w:val="00D4677B"/>
    <w:rsid w:val="00D66593"/>
    <w:rsid w:val="00DA19F4"/>
    <w:rsid w:val="00DD70F7"/>
    <w:rsid w:val="00DE475E"/>
    <w:rsid w:val="00DE6DA2"/>
    <w:rsid w:val="00DE7923"/>
    <w:rsid w:val="00DF2D30"/>
    <w:rsid w:val="00E143CE"/>
    <w:rsid w:val="00E14AE4"/>
    <w:rsid w:val="00E40673"/>
    <w:rsid w:val="00E43FA1"/>
    <w:rsid w:val="00E4786A"/>
    <w:rsid w:val="00E55D74"/>
    <w:rsid w:val="00E55F7C"/>
    <w:rsid w:val="00E60E01"/>
    <w:rsid w:val="00E6540C"/>
    <w:rsid w:val="00E67F6D"/>
    <w:rsid w:val="00E71A75"/>
    <w:rsid w:val="00E72E9C"/>
    <w:rsid w:val="00E81E2A"/>
    <w:rsid w:val="00E84F9B"/>
    <w:rsid w:val="00EB6D59"/>
    <w:rsid w:val="00ED52AF"/>
    <w:rsid w:val="00ED574B"/>
    <w:rsid w:val="00EE0952"/>
    <w:rsid w:val="00EF7C08"/>
    <w:rsid w:val="00F0579F"/>
    <w:rsid w:val="00F4497F"/>
    <w:rsid w:val="00F51B49"/>
    <w:rsid w:val="00F53881"/>
    <w:rsid w:val="00F702FC"/>
    <w:rsid w:val="00F868D9"/>
    <w:rsid w:val="00F90F1C"/>
    <w:rsid w:val="00F96E7A"/>
    <w:rsid w:val="00FC0AB0"/>
    <w:rsid w:val="00FC24C4"/>
    <w:rsid w:val="00FE0F43"/>
    <w:rsid w:val="00FE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4AAF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aconcuadrcula">
    <w:name w:val="Table Grid"/>
    <w:basedOn w:val="Tablanormal"/>
    <w:uiPriority w:val="39"/>
    <w:rsid w:val="00EB6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EB6D59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2314\AppData\Local\Microsoft\Office\16.0\DTS\es-MX%7bDAE23362-66D3-4952-8E68-5855381A9119%7d\%7bF384151B-1792-47FD-8058-076FCD10565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802d0f29-f283-4d24-aebf-d5f79d0f458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4E8DD52E864A479207C593833403F7" ma:contentTypeVersion="7" ma:contentTypeDescription="Crear nuevo documento." ma:contentTypeScope="" ma:versionID="465a92ebc9233544f151e64d99db9b5d">
  <xsd:schema xmlns:xsd="http://www.w3.org/2001/XMLSchema" xmlns:xs="http://www.w3.org/2001/XMLSchema" xmlns:p="http://schemas.microsoft.com/office/2006/metadata/properties" xmlns:ns3="802d0f29-f283-4d24-aebf-d5f79d0f4586" xmlns:ns4="bf983b60-ec3e-4df8-8069-e8df65aded9a" targetNamespace="http://schemas.microsoft.com/office/2006/metadata/properties" ma:root="true" ma:fieldsID="92b4aae57fb5a6e49d10cbfea48ef9c4" ns3:_="" ns4:_="">
    <xsd:import namespace="802d0f29-f283-4d24-aebf-d5f79d0f4586"/>
    <xsd:import namespace="bf983b60-ec3e-4df8-8069-e8df65aded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d0f29-f283-4d24-aebf-d5f79d0f45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83b60-ec3e-4df8-8069-e8df65aded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802d0f29-f283-4d24-aebf-d5f79d0f4586"/>
    <ds:schemaRef ds:uri="http://schemas.openxmlformats.org/package/2006/metadata/core-properties"/>
    <ds:schemaRef ds:uri="bf983b60-ec3e-4df8-8069-e8df65aded9a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3621D4-33D7-430C-91B8-5FAD979EF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d0f29-f283-4d24-aebf-d5f79d0f4586"/>
    <ds:schemaRef ds:uri="bf983b60-ec3e-4df8-8069-e8df65aded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%7bF384151B-1792-47FD-8058-076FCD10565E%7dtf56348247_win32</Template>
  <TotalTime>0</TotalTime>
  <Pages>16</Pages>
  <Words>1659</Words>
  <Characters>9129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2023-05-25T19:26:00Z</dcterms:created>
  <dcterms:modified xsi:type="dcterms:W3CDTF">2023-05-25T19:26:00Z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0x010100284E8DD52E864A479207C593833403F7</vt:lpwstr>
  </property>
</Properties>
</file>